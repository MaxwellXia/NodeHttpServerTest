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60" w:rsidRDefault="00750360">
      <w:pPr>
        <w:rPr>
          <w:lang w:eastAsia="zh-CN"/>
        </w:rPr>
      </w:pPr>
    </w:p>
    <w:tbl>
      <w:tblPr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145"/>
        <w:gridCol w:w="1260"/>
        <w:gridCol w:w="3292"/>
      </w:tblGrid>
      <w:tr w:rsidR="0020077D" w:rsidTr="00685FFE">
        <w:trPr>
          <w:cantSplit/>
          <w:trHeight w:val="189"/>
          <w:jc w:val="center"/>
        </w:trPr>
        <w:tc>
          <w:tcPr>
            <w:tcW w:w="10697" w:type="dxa"/>
            <w:gridSpan w:val="3"/>
            <w:tcMar>
              <w:top w:w="144" w:type="dxa"/>
              <w:bottom w:w="144" w:type="dxa"/>
            </w:tcMar>
            <w:vAlign w:val="center"/>
          </w:tcPr>
          <w:p w:rsidR="0020077D" w:rsidRDefault="0020077D" w:rsidP="00750360">
            <w:pPr>
              <w:spacing w:after="0"/>
              <w:rPr>
                <w:rFonts w:ascii="黑体" w:hAnsi="黑体"/>
                <w:b/>
                <w:sz w:val="48"/>
                <w:szCs w:val="48"/>
              </w:rPr>
            </w:pPr>
          </w:p>
        </w:tc>
      </w:tr>
      <w:tr w:rsidR="0020077D" w:rsidTr="00685FFE">
        <w:trPr>
          <w:cantSplit/>
          <w:trHeight w:val="20"/>
          <w:jc w:val="center"/>
        </w:trPr>
        <w:tc>
          <w:tcPr>
            <w:tcW w:w="10697" w:type="dxa"/>
            <w:gridSpan w:val="3"/>
            <w:tcMar>
              <w:top w:w="144" w:type="dxa"/>
              <w:bottom w:w="144" w:type="dxa"/>
            </w:tcMar>
            <w:vAlign w:val="center"/>
          </w:tcPr>
          <w:p w:rsidR="0020077D" w:rsidRDefault="0088352E" w:rsidP="001D64C6">
            <w:pPr>
              <w:pStyle w:val="a5"/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C/S</w:t>
            </w:r>
            <w:r>
              <w:rPr>
                <w:rFonts w:hint="eastAsia"/>
                <w:b w:val="0"/>
                <w:lang w:eastAsia="zh-CN"/>
              </w:rPr>
              <w:t>通信协议</w:t>
            </w:r>
          </w:p>
        </w:tc>
      </w:tr>
      <w:tr w:rsidR="0020077D" w:rsidTr="00685FFE">
        <w:trPr>
          <w:cantSplit/>
          <w:trHeight w:val="14"/>
          <w:jc w:val="center"/>
        </w:trPr>
        <w:tc>
          <w:tcPr>
            <w:tcW w:w="10697" w:type="dxa"/>
            <w:gridSpan w:val="3"/>
            <w:tcBorders>
              <w:bottom w:val="single" w:sz="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20077D" w:rsidRDefault="007D2445" w:rsidP="00750360">
            <w:pPr>
              <w:pStyle w:val="a9"/>
              <w:rPr>
                <w:rFonts w:eastAsia="宋体"/>
                <w:sz w:val="32"/>
                <w:szCs w:val="32"/>
              </w:rPr>
            </w:pPr>
            <w:r>
              <w:rPr>
                <w:rFonts w:eastAsia="宋体"/>
                <w:sz w:val="32"/>
                <w:szCs w:val="32"/>
              </w:rPr>
              <w:fldChar w:fldCharType="begin">
                <w:ffData>
                  <w:name w:val="DocNum"/>
                  <w:enabled/>
                  <w:calcOnExit w:val="0"/>
                  <w:textInput>
                    <w:default w:val="CS-DS-SJZSW0002"/>
                  </w:textInput>
                </w:ffData>
              </w:fldChar>
            </w:r>
            <w:bookmarkStart w:id="0" w:name="DocNum"/>
            <w:r>
              <w:rPr>
                <w:rFonts w:eastAsia="宋体"/>
                <w:sz w:val="32"/>
                <w:szCs w:val="32"/>
              </w:rPr>
              <w:instrText xml:space="preserve"> FORMTEXT </w:instrText>
            </w:r>
            <w:r>
              <w:rPr>
                <w:rFonts w:eastAsia="宋体"/>
                <w:sz w:val="32"/>
                <w:szCs w:val="32"/>
              </w:rPr>
            </w:r>
            <w:r>
              <w:rPr>
                <w:rFonts w:eastAsia="宋体"/>
                <w:sz w:val="32"/>
                <w:szCs w:val="32"/>
              </w:rPr>
              <w:fldChar w:fldCharType="separate"/>
            </w:r>
            <w:r>
              <w:rPr>
                <w:rFonts w:eastAsia="宋体"/>
                <w:noProof/>
                <w:sz w:val="32"/>
                <w:szCs w:val="32"/>
              </w:rPr>
              <w:t>CS-DS-SJZSW0002</w:t>
            </w:r>
            <w:r>
              <w:rPr>
                <w:rFonts w:eastAsia="宋体"/>
                <w:sz w:val="32"/>
                <w:szCs w:val="32"/>
              </w:rPr>
              <w:fldChar w:fldCharType="end"/>
            </w:r>
            <w:bookmarkEnd w:id="0"/>
          </w:p>
        </w:tc>
      </w:tr>
      <w:tr w:rsidR="0020077D" w:rsidTr="0020077D">
        <w:trPr>
          <w:cantSplit/>
          <w:trHeight w:val="14"/>
          <w:jc w:val="center"/>
        </w:trPr>
        <w:tc>
          <w:tcPr>
            <w:tcW w:w="6145" w:type="dxa"/>
            <w:tcBorders>
              <w:top w:val="single" w:sz="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20077D" w:rsidRPr="007E5181" w:rsidRDefault="00E716C6" w:rsidP="007D2445">
            <w:pPr>
              <w:pStyle w:val="a9"/>
              <w:textAlignment w:val="top"/>
              <w:rPr>
                <w:rFonts w:eastAsia="宋体"/>
                <w:sz w:val="24"/>
                <w:szCs w:val="24"/>
              </w:rPr>
            </w:pPr>
            <w:r>
              <w:rPr>
                <w:rFonts w:ascii="黑体" w:hAnsi="黑体"/>
                <w:sz w:val="24"/>
                <w:szCs w:val="24"/>
              </w:rPr>
              <w:fldChar w:fldCharType="begin">
                <w:ffData>
                  <w:name w:val="Author"/>
                  <w:enabled/>
                  <w:calcOnExit w:val="0"/>
                  <w:textInput>
                    <w:default w:val="夏旺明"/>
                  </w:textInput>
                </w:ffData>
              </w:fldChar>
            </w:r>
            <w:bookmarkStart w:id="1" w:name="Author"/>
            <w:r>
              <w:rPr>
                <w:rFonts w:ascii="黑体" w:hAnsi="黑体"/>
                <w:sz w:val="24"/>
                <w:szCs w:val="24"/>
              </w:rPr>
              <w:instrText xml:space="preserve"> FORMTEXT </w:instrText>
            </w:r>
            <w:r>
              <w:rPr>
                <w:rFonts w:ascii="黑体" w:hAnsi="黑体"/>
                <w:sz w:val="24"/>
                <w:szCs w:val="24"/>
              </w:rPr>
            </w:r>
            <w:r>
              <w:rPr>
                <w:rFonts w:ascii="黑体" w:hAnsi="黑体"/>
                <w:sz w:val="24"/>
                <w:szCs w:val="24"/>
              </w:rPr>
              <w:fldChar w:fldCharType="separate"/>
            </w:r>
            <w:r>
              <w:rPr>
                <w:rFonts w:ascii="黑体" w:hAnsi="黑体"/>
                <w:noProof/>
                <w:sz w:val="24"/>
                <w:szCs w:val="24"/>
              </w:rPr>
              <w:t>夏旺明</w:t>
            </w:r>
            <w:r>
              <w:rPr>
                <w:rFonts w:ascii="黑体" w:hAnsi="黑体"/>
                <w:sz w:val="24"/>
                <w:szCs w:val="24"/>
              </w:rPr>
              <w:fldChar w:fldCharType="end"/>
            </w:r>
            <w:bookmarkEnd w:id="1"/>
            <w:r w:rsidR="0020077D" w:rsidRPr="007E5181">
              <w:rPr>
                <w:rFonts w:ascii="黑体" w:hAnsi="黑体"/>
                <w:sz w:val="24"/>
                <w:szCs w:val="24"/>
              </w:rPr>
              <w:t xml:space="preserve"> </w:t>
            </w:r>
            <w:r w:rsidR="007D2445">
              <w:rPr>
                <w:sz w:val="24"/>
                <w:szCs w:val="24"/>
              </w:rPr>
              <w:fldChar w:fldCharType="begin">
                <w:ffData>
                  <w:name w:val="CreationDate"/>
                  <w:enabled/>
                  <w:calcOnExit w:val="0"/>
                  <w:textInput>
                    <w:type w:val="date"/>
                    <w:default w:val="2018-09-10"/>
                  </w:textInput>
                </w:ffData>
              </w:fldChar>
            </w:r>
            <w:bookmarkStart w:id="2" w:name="CreationDate"/>
            <w:r w:rsidR="007D2445">
              <w:rPr>
                <w:sz w:val="24"/>
                <w:szCs w:val="24"/>
              </w:rPr>
              <w:instrText xml:space="preserve"> FORMTEXT </w:instrText>
            </w:r>
            <w:r w:rsidR="007D2445">
              <w:rPr>
                <w:sz w:val="24"/>
                <w:szCs w:val="24"/>
              </w:rPr>
            </w:r>
            <w:r w:rsidR="007D2445">
              <w:rPr>
                <w:sz w:val="24"/>
                <w:szCs w:val="24"/>
              </w:rPr>
              <w:fldChar w:fldCharType="separate"/>
            </w:r>
            <w:r w:rsidR="007D2445">
              <w:rPr>
                <w:noProof/>
                <w:sz w:val="24"/>
                <w:szCs w:val="24"/>
              </w:rPr>
              <w:t>2018-09-10</w:t>
            </w:r>
            <w:r w:rsidR="007D2445">
              <w:rPr>
                <w:sz w:val="24"/>
                <w:szCs w:val="24"/>
              </w:rPr>
              <w:fldChar w:fldCharType="end"/>
            </w:r>
            <w:bookmarkEnd w:id="2"/>
          </w:p>
        </w:tc>
        <w:bookmarkStart w:id="3" w:name="AccessLevel"/>
        <w:tc>
          <w:tcPr>
            <w:tcW w:w="1260" w:type="dxa"/>
            <w:tcBorders>
              <w:top w:val="single" w:sz="8" w:space="0" w:color="auto"/>
            </w:tcBorders>
          </w:tcPr>
          <w:p w:rsidR="0020077D" w:rsidRPr="0020077D" w:rsidRDefault="00A92E3F" w:rsidP="0020077D">
            <w:pPr>
              <w:pStyle w:val="a9"/>
              <w:textAlignment w:val="top"/>
              <w:rPr>
                <w:rFonts w:ascii="黑体" w:hAnsi="黑体"/>
                <w:sz w:val="24"/>
                <w:szCs w:val="24"/>
                <w:lang w:eastAsia="zh-CN"/>
              </w:rPr>
            </w:pPr>
            <w:r>
              <w:rPr>
                <w:rFonts w:ascii="黑体" w:hAnsi="黑体"/>
                <w:sz w:val="24"/>
                <w:szCs w:val="24"/>
              </w:rPr>
              <w:fldChar w:fldCharType="begin">
                <w:ffData>
                  <w:name w:val="AccessLevel"/>
                  <w:enabled/>
                  <w:calcOnExit w:val="0"/>
                  <w:helpText w:type="text" w:val="机密级别：公开，对内，机密"/>
                  <w:textInput>
                    <w:default w:val="部门公开"/>
                  </w:textInput>
                </w:ffData>
              </w:fldChar>
            </w:r>
            <w:r>
              <w:rPr>
                <w:rFonts w:ascii="黑体" w:hAnsi="黑体"/>
                <w:sz w:val="24"/>
                <w:szCs w:val="24"/>
              </w:rPr>
              <w:instrText xml:space="preserve"> FORMTEXT </w:instrText>
            </w:r>
            <w:r>
              <w:rPr>
                <w:rFonts w:ascii="黑体" w:hAnsi="黑体"/>
                <w:sz w:val="24"/>
                <w:szCs w:val="24"/>
              </w:rPr>
            </w:r>
            <w:r>
              <w:rPr>
                <w:rFonts w:ascii="黑体" w:hAnsi="黑体"/>
                <w:sz w:val="24"/>
                <w:szCs w:val="24"/>
              </w:rPr>
              <w:fldChar w:fldCharType="separate"/>
            </w:r>
            <w:r>
              <w:rPr>
                <w:rFonts w:ascii="黑体" w:hAnsi="黑体"/>
                <w:noProof/>
                <w:sz w:val="24"/>
                <w:szCs w:val="24"/>
              </w:rPr>
              <w:t>部门公开</w:t>
            </w:r>
            <w:r>
              <w:rPr>
                <w:rFonts w:ascii="黑体" w:hAnsi="黑体"/>
                <w:sz w:val="24"/>
                <w:szCs w:val="24"/>
              </w:rPr>
              <w:fldChar w:fldCharType="end"/>
            </w:r>
            <w:bookmarkEnd w:id="3"/>
          </w:p>
        </w:tc>
        <w:bookmarkStart w:id="4" w:name="AccessRange"/>
        <w:tc>
          <w:tcPr>
            <w:tcW w:w="3292" w:type="dxa"/>
            <w:tcBorders>
              <w:top w:val="single" w:sz="8" w:space="0" w:color="auto"/>
            </w:tcBorders>
          </w:tcPr>
          <w:p w:rsidR="0020077D" w:rsidRDefault="00CD3AB8" w:rsidP="0020077D">
            <w:pPr>
              <w:pStyle w:val="a9"/>
              <w:textAlignment w:val="top"/>
              <w:rPr>
                <w:rFonts w:ascii="黑体" w:hAnsi="黑体"/>
                <w:sz w:val="24"/>
                <w:szCs w:val="24"/>
              </w:rPr>
            </w:pPr>
            <w:r>
              <w:rPr>
                <w:rFonts w:ascii="黑体" w:hAnsi="黑体"/>
                <w:sz w:val="24"/>
                <w:szCs w:val="24"/>
              </w:rPr>
              <w:fldChar w:fldCharType="begin">
                <w:ffData>
                  <w:name w:val="AccessRange"/>
                  <w:enabled/>
                  <w:calcOnExit w:val="0"/>
                  <w:textInput>
                    <w:default w:val="研发部"/>
                  </w:textInput>
                </w:ffData>
              </w:fldChar>
            </w:r>
            <w:r>
              <w:rPr>
                <w:rFonts w:ascii="黑体" w:hAnsi="黑体"/>
                <w:sz w:val="24"/>
                <w:szCs w:val="24"/>
              </w:rPr>
              <w:instrText xml:space="preserve"> FORMTEXT </w:instrText>
            </w:r>
            <w:r>
              <w:rPr>
                <w:rFonts w:ascii="黑体" w:hAnsi="黑体"/>
                <w:sz w:val="24"/>
                <w:szCs w:val="24"/>
              </w:rPr>
            </w:r>
            <w:r>
              <w:rPr>
                <w:rFonts w:ascii="黑体" w:hAnsi="黑体"/>
                <w:sz w:val="24"/>
                <w:szCs w:val="24"/>
              </w:rPr>
              <w:fldChar w:fldCharType="separate"/>
            </w:r>
            <w:r>
              <w:rPr>
                <w:rFonts w:ascii="黑体" w:hAnsi="黑体"/>
                <w:noProof/>
                <w:sz w:val="24"/>
                <w:szCs w:val="24"/>
              </w:rPr>
              <w:t>研发部</w:t>
            </w:r>
            <w:r>
              <w:rPr>
                <w:rFonts w:ascii="黑体" w:hAnsi="黑体"/>
                <w:sz w:val="24"/>
                <w:szCs w:val="24"/>
              </w:rPr>
              <w:fldChar w:fldCharType="end"/>
            </w:r>
            <w:bookmarkEnd w:id="4"/>
          </w:p>
        </w:tc>
      </w:tr>
      <w:tr w:rsidR="0020077D" w:rsidTr="00685FFE">
        <w:trPr>
          <w:cantSplit/>
          <w:trHeight w:val="14"/>
          <w:jc w:val="center"/>
        </w:trPr>
        <w:tc>
          <w:tcPr>
            <w:tcW w:w="10697" w:type="dxa"/>
            <w:gridSpan w:val="3"/>
            <w:tcMar>
              <w:top w:w="144" w:type="dxa"/>
              <w:left w:w="115" w:type="dxa"/>
              <w:bottom w:w="144" w:type="dxa"/>
              <w:right w:w="115" w:type="dxa"/>
            </w:tcMar>
            <w:vAlign w:val="center"/>
          </w:tcPr>
          <w:p w:rsidR="0020077D" w:rsidRPr="00A700AD" w:rsidRDefault="0020077D" w:rsidP="007E5181">
            <w:pPr>
              <w:pStyle w:val="a9"/>
              <w:textAlignment w:val="top"/>
              <w:rPr>
                <w:rFonts w:ascii="黑体" w:hAnsi="黑体"/>
                <w:sz w:val="24"/>
                <w:szCs w:val="24"/>
              </w:rPr>
            </w:pPr>
          </w:p>
        </w:tc>
      </w:tr>
    </w:tbl>
    <w:p w:rsidR="007165F8" w:rsidRDefault="007165F8"/>
    <w:p w:rsidR="00750360" w:rsidRDefault="00750360"/>
    <w:p w:rsidR="00750360" w:rsidRDefault="00750360"/>
    <w:p w:rsidR="00750360" w:rsidRDefault="00750360"/>
    <w:p w:rsidR="00750360" w:rsidRDefault="00750360"/>
    <w:p w:rsidR="00750360" w:rsidRDefault="00750360"/>
    <w:tbl>
      <w:tblPr>
        <w:tblpPr w:leftFromText="180" w:rightFromText="180" w:vertAnchor="text" w:tblpXSpec="center" w:tblpY="1"/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155"/>
        <w:gridCol w:w="3794"/>
        <w:gridCol w:w="1320"/>
        <w:gridCol w:w="2173"/>
      </w:tblGrid>
      <w:tr w:rsidR="002148B2" w:rsidRPr="009033DD" w:rsidTr="009033DD">
        <w:trPr>
          <w:trHeight w:val="385"/>
        </w:trPr>
        <w:tc>
          <w:tcPr>
            <w:tcW w:w="1188" w:type="dxa"/>
            <w:tcBorders>
              <w:bottom w:val="double" w:sz="6" w:space="0" w:color="000000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/>
                <w:szCs w:val="21"/>
              </w:rPr>
            </w:pPr>
            <w:r w:rsidRPr="009033DD">
              <w:rPr>
                <w:rFonts w:ascii="黑体" w:hAnsi="黑体" w:hint="eastAsia"/>
                <w:b/>
                <w:szCs w:val="21"/>
              </w:rPr>
              <w:t>序号</w:t>
            </w:r>
          </w:p>
        </w:tc>
        <w:tc>
          <w:tcPr>
            <w:tcW w:w="1155" w:type="dxa"/>
            <w:tcBorders>
              <w:left w:val="single" w:sz="8" w:space="0" w:color="7F7F7F"/>
              <w:bottom w:val="double" w:sz="6" w:space="0" w:color="000000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/>
                <w:szCs w:val="21"/>
              </w:rPr>
            </w:pPr>
            <w:r w:rsidRPr="009033DD">
              <w:rPr>
                <w:rFonts w:ascii="黑体" w:hAnsi="黑体" w:hint="eastAsia"/>
                <w:b/>
                <w:szCs w:val="21"/>
              </w:rPr>
              <w:t>版本</w:t>
            </w:r>
          </w:p>
        </w:tc>
        <w:tc>
          <w:tcPr>
            <w:tcW w:w="3794" w:type="dxa"/>
            <w:tcBorders>
              <w:left w:val="single" w:sz="8" w:space="0" w:color="7F7F7F"/>
              <w:bottom w:val="double" w:sz="6" w:space="0" w:color="000000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/>
                <w:szCs w:val="21"/>
              </w:rPr>
            </w:pPr>
            <w:r w:rsidRPr="009033DD">
              <w:rPr>
                <w:rFonts w:ascii="黑体" w:hAnsi="黑体" w:hint="eastAsia"/>
                <w:b/>
                <w:szCs w:val="21"/>
              </w:rPr>
              <w:t>变更范围及变更内容</w:t>
            </w:r>
          </w:p>
        </w:tc>
        <w:tc>
          <w:tcPr>
            <w:tcW w:w="1320" w:type="dxa"/>
            <w:tcBorders>
              <w:left w:val="single" w:sz="8" w:space="0" w:color="7F7F7F"/>
              <w:bottom w:val="double" w:sz="6" w:space="0" w:color="000000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/>
                <w:szCs w:val="21"/>
              </w:rPr>
            </w:pPr>
            <w:r w:rsidRPr="009033DD">
              <w:rPr>
                <w:rFonts w:ascii="黑体" w:hAnsi="黑体" w:hint="eastAsia"/>
                <w:b/>
                <w:szCs w:val="21"/>
              </w:rPr>
              <w:t>变更人</w:t>
            </w:r>
          </w:p>
        </w:tc>
        <w:tc>
          <w:tcPr>
            <w:tcW w:w="2173" w:type="dxa"/>
            <w:tcBorders>
              <w:left w:val="single" w:sz="8" w:space="0" w:color="7F7F7F"/>
              <w:bottom w:val="double" w:sz="6" w:space="0" w:color="000000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/>
                <w:szCs w:val="21"/>
              </w:rPr>
            </w:pPr>
            <w:r w:rsidRPr="009033DD">
              <w:rPr>
                <w:rFonts w:ascii="黑体" w:hAnsi="黑体" w:hint="eastAsia"/>
                <w:b/>
                <w:szCs w:val="21"/>
              </w:rPr>
              <w:t>变更日期</w:t>
            </w: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</w:rPr>
            </w:pPr>
            <w:r w:rsidRPr="009033DD">
              <w:rPr>
                <w:rFonts w:ascii="黑体" w:hAnsi="黑体" w:hint="eastAsia"/>
                <w:szCs w:val="21"/>
              </w:rPr>
              <w:t>1</w:t>
            </w:r>
          </w:p>
        </w:tc>
        <w:tc>
          <w:tcPr>
            <w:tcW w:w="1155" w:type="dxa"/>
            <w:tcBorders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3B750B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</w:rPr>
            </w:pPr>
            <w:r>
              <w:rPr>
                <w:rFonts w:ascii="黑体" w:hAnsi="黑体"/>
                <w:bCs/>
                <w:szCs w:val="21"/>
              </w:rPr>
              <w:t>R0</w:t>
            </w:r>
          </w:p>
        </w:tc>
        <w:tc>
          <w:tcPr>
            <w:tcW w:w="3794" w:type="dxa"/>
            <w:tcBorders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</w:rPr>
            </w:pPr>
            <w:r w:rsidRPr="009033DD">
              <w:rPr>
                <w:rFonts w:ascii="黑体" w:hAnsi="黑体" w:hint="eastAsia"/>
                <w:bCs/>
                <w:szCs w:val="21"/>
              </w:rPr>
              <w:t>新拟制</w:t>
            </w:r>
          </w:p>
        </w:tc>
        <w:tc>
          <w:tcPr>
            <w:tcW w:w="1320" w:type="dxa"/>
            <w:tcBorders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7E5181" w:rsidRDefault="007E5181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</w:rPr>
            </w:pPr>
            <w:r w:rsidRPr="007E5181">
              <w:rPr>
                <w:rFonts w:ascii="黑体" w:hAnsi="黑体"/>
                <w:bCs/>
              </w:rPr>
              <w:fldChar w:fldCharType="begin"/>
            </w:r>
            <w:r w:rsidRPr="007E5181">
              <w:rPr>
                <w:rFonts w:ascii="黑体" w:hAnsi="黑体"/>
                <w:bCs/>
              </w:rPr>
              <w:instrText xml:space="preserve"> REF Author \h </w:instrText>
            </w:r>
            <w:r>
              <w:rPr>
                <w:rFonts w:ascii="黑体" w:hAnsi="黑体"/>
                <w:bCs/>
              </w:rPr>
              <w:instrText xml:space="preserve"> \* MERGEFORMAT </w:instrText>
            </w:r>
            <w:r w:rsidRPr="007E5181">
              <w:rPr>
                <w:rFonts w:ascii="黑体" w:hAnsi="黑体"/>
                <w:bCs/>
              </w:rPr>
            </w:r>
            <w:r w:rsidRPr="007E5181">
              <w:rPr>
                <w:rFonts w:ascii="黑体" w:hAnsi="黑体"/>
                <w:bCs/>
              </w:rPr>
              <w:fldChar w:fldCharType="separate"/>
            </w:r>
            <w:r w:rsidR="00E716C6" w:rsidRPr="00E716C6">
              <w:rPr>
                <w:rFonts w:ascii="黑体" w:hAnsi="黑体"/>
                <w:noProof/>
              </w:rPr>
              <w:t>夏旺明</w:t>
            </w:r>
            <w:r w:rsidRPr="007E5181">
              <w:rPr>
                <w:rFonts w:ascii="黑体" w:hAnsi="黑体"/>
                <w:bCs/>
              </w:rPr>
              <w:fldChar w:fldCharType="end"/>
            </w:r>
          </w:p>
        </w:tc>
        <w:tc>
          <w:tcPr>
            <w:tcW w:w="2173" w:type="dxa"/>
            <w:tcBorders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7E5181" w:rsidRDefault="007E5181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</w:rPr>
            </w:pPr>
            <w:r w:rsidRPr="007E5181">
              <w:rPr>
                <w:rFonts w:ascii="黑体" w:hAnsi="黑体"/>
                <w:bCs/>
              </w:rPr>
              <w:fldChar w:fldCharType="begin"/>
            </w:r>
            <w:r w:rsidRPr="007E5181">
              <w:rPr>
                <w:rFonts w:ascii="黑体" w:hAnsi="黑体"/>
                <w:bCs/>
              </w:rPr>
              <w:instrText xml:space="preserve"> REF CreationDate \h  \* MERGEFORMAT </w:instrText>
            </w:r>
            <w:r w:rsidRPr="007E5181">
              <w:rPr>
                <w:rFonts w:ascii="黑体" w:hAnsi="黑体"/>
                <w:bCs/>
              </w:rPr>
            </w:r>
            <w:r w:rsidRPr="007E5181">
              <w:rPr>
                <w:rFonts w:ascii="黑体" w:hAnsi="黑体"/>
                <w:bCs/>
              </w:rPr>
              <w:fldChar w:fldCharType="separate"/>
            </w:r>
            <w:r w:rsidR="00F05979" w:rsidRPr="00F05979">
              <w:rPr>
                <w:rFonts w:ascii="黑体" w:hAnsi="黑体" w:cs="Arial"/>
                <w:noProof/>
              </w:rPr>
              <w:t>2018-01-16</w:t>
            </w:r>
            <w:r w:rsidRPr="007E5181">
              <w:rPr>
                <w:rFonts w:ascii="黑体" w:hAnsi="黑体"/>
                <w:bCs/>
              </w:rPr>
              <w:fldChar w:fldCharType="end"/>
            </w: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64104E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  <w:tr w:rsidR="002148B2" w:rsidRPr="009033DD" w:rsidTr="009033DD">
        <w:trPr>
          <w:trHeight w:val="385"/>
        </w:trPr>
        <w:tc>
          <w:tcPr>
            <w:tcW w:w="1188" w:type="dxa"/>
            <w:tcBorders>
              <w:top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szCs w:val="21"/>
                <w:lang w:eastAsia="zh-CN"/>
              </w:rPr>
            </w:pPr>
          </w:p>
        </w:tc>
        <w:tc>
          <w:tcPr>
            <w:tcW w:w="1155" w:type="dxa"/>
            <w:tcBorders>
              <w:top w:val="single" w:sz="8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3794" w:type="dxa"/>
            <w:tcBorders>
              <w:top w:val="single" w:sz="8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1320" w:type="dxa"/>
            <w:tcBorders>
              <w:top w:val="single" w:sz="8" w:space="0" w:color="7F7F7F"/>
              <w:left w:val="single" w:sz="8" w:space="0" w:color="7F7F7F"/>
              <w:righ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  <w:tc>
          <w:tcPr>
            <w:tcW w:w="2173" w:type="dxa"/>
            <w:tcBorders>
              <w:top w:val="single" w:sz="8" w:space="0" w:color="7F7F7F"/>
              <w:left w:val="single" w:sz="8" w:space="0" w:color="7F7F7F"/>
            </w:tcBorders>
            <w:shd w:val="clear" w:color="auto" w:fill="auto"/>
          </w:tcPr>
          <w:p w:rsidR="00750360" w:rsidRPr="009033DD" w:rsidRDefault="00750360" w:rsidP="009033DD">
            <w:pPr>
              <w:widowControl w:val="0"/>
              <w:spacing w:line="240" w:lineRule="auto"/>
              <w:jc w:val="center"/>
              <w:rPr>
                <w:rFonts w:ascii="黑体" w:hAnsi="黑体"/>
                <w:bCs/>
                <w:szCs w:val="21"/>
                <w:lang w:eastAsia="zh-CN"/>
              </w:rPr>
            </w:pPr>
          </w:p>
        </w:tc>
      </w:tr>
    </w:tbl>
    <w:p w:rsidR="00BB43CD" w:rsidRPr="00C72F6D" w:rsidRDefault="007165F8" w:rsidP="00BB43CD">
      <w:pPr>
        <w:rPr>
          <w:lang w:eastAsia="zh-CN"/>
        </w:rPr>
      </w:pPr>
      <w:r>
        <w:rPr>
          <w:lang w:eastAsia="zh-CN"/>
        </w:rPr>
        <w:br w:type="page"/>
      </w:r>
    </w:p>
    <w:p w:rsidR="00BB43CD" w:rsidRPr="00BB43CD" w:rsidRDefault="00BB43CD">
      <w:pPr>
        <w:pStyle w:val="TOC"/>
        <w:rPr>
          <w:rFonts w:eastAsia="宋体"/>
          <w:lang w:eastAsia="zh-CN"/>
        </w:rPr>
      </w:pPr>
      <w:r w:rsidRPr="00BB43CD">
        <w:rPr>
          <w:rFonts w:eastAsia="宋体" w:hint="eastAsia"/>
          <w:lang w:eastAsia="zh-CN"/>
        </w:rPr>
        <w:lastRenderedPageBreak/>
        <w:t>目录</w:t>
      </w:r>
    </w:p>
    <w:p w:rsidR="00F6139F" w:rsidRDefault="00BB43CD">
      <w:pPr>
        <w:pStyle w:val="11"/>
        <w:tabs>
          <w:tab w:val="left" w:pos="63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342761" w:history="1">
        <w:r w:rsidR="00F6139F" w:rsidRPr="00AC63C0">
          <w:rPr>
            <w:rStyle w:val="aa"/>
            <w:noProof/>
            <w:lang w:eastAsia="zh-CN"/>
          </w:rPr>
          <w:t>1.0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rFonts w:hint="eastAsia"/>
            <w:noProof/>
            <w:lang w:eastAsia="zh-CN"/>
          </w:rPr>
          <w:t>通讯指令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_Toc524342761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2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66277F">
      <w:pPr>
        <w:pStyle w:val="20"/>
        <w:tabs>
          <w:tab w:val="left" w:pos="84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2" w:history="1">
        <w:r w:rsidR="00F6139F" w:rsidRPr="00AC63C0">
          <w:rPr>
            <w:rStyle w:val="aa"/>
            <w:noProof/>
          </w:rPr>
          <w:t>1.1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</w:rPr>
          <w:t xml:space="preserve">ServerMessage: </w:t>
        </w:r>
        <w:r w:rsidR="00F6139F" w:rsidRPr="00AC63C0">
          <w:rPr>
            <w:rStyle w:val="aa"/>
            <w:rFonts w:hint="eastAsia"/>
            <w:noProof/>
            <w:lang w:eastAsia="zh-CN"/>
          </w:rPr>
          <w:t>服务器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_Toc524342762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2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66277F">
      <w:pPr>
        <w:pStyle w:val="30"/>
        <w:tabs>
          <w:tab w:val="left" w:pos="126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3" w:history="1">
        <w:r w:rsidR="00F6139F" w:rsidRPr="00AC63C0">
          <w:rPr>
            <w:rStyle w:val="aa"/>
            <w:noProof/>
          </w:rPr>
          <w:t>1.1.1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</w:rPr>
          <w:t>Server</w:t>
        </w:r>
        <w:r w:rsidR="00F6139F" w:rsidRPr="00AC63C0">
          <w:rPr>
            <w:rStyle w:val="aa"/>
            <w:noProof/>
            <w:lang w:eastAsia="zh-CN"/>
          </w:rPr>
          <w:t>Login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_Toc524342763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2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66277F">
      <w:pPr>
        <w:pStyle w:val="30"/>
        <w:tabs>
          <w:tab w:val="left" w:pos="126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4" w:history="1">
        <w:r w:rsidR="00F6139F" w:rsidRPr="00AC63C0">
          <w:rPr>
            <w:rStyle w:val="aa"/>
            <w:noProof/>
            <w:lang w:eastAsia="zh-CN"/>
          </w:rPr>
          <w:t>1.1.2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  <w:lang w:eastAsia="zh-CN"/>
          </w:rPr>
          <w:t>ServerGetFrameList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_Toc524342764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2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66277F">
      <w:pPr>
        <w:pStyle w:val="30"/>
        <w:tabs>
          <w:tab w:val="left" w:pos="126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5" w:history="1">
        <w:r w:rsidR="00F6139F" w:rsidRPr="00AC63C0">
          <w:rPr>
            <w:rStyle w:val="aa"/>
            <w:noProof/>
            <w:lang w:eastAsia="zh-CN"/>
          </w:rPr>
          <w:t>1.1.3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</w:rPr>
          <w:t>ServerGet</w:t>
        </w:r>
        <w:r w:rsidR="00F6139F" w:rsidRPr="00AC63C0">
          <w:rPr>
            <w:rStyle w:val="aa"/>
            <w:noProof/>
            <w:lang w:eastAsia="zh-CN"/>
          </w:rPr>
          <w:t>Frame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_Toc524342765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2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66277F">
      <w:pPr>
        <w:pStyle w:val="20"/>
        <w:tabs>
          <w:tab w:val="left" w:pos="84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6" w:history="1">
        <w:r w:rsidR="00F6139F" w:rsidRPr="00AC63C0">
          <w:rPr>
            <w:rStyle w:val="aa"/>
            <w:noProof/>
          </w:rPr>
          <w:t>1.2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</w:rPr>
          <w:t>ClientMessage</w:t>
        </w:r>
        <w:r w:rsidR="00F6139F" w:rsidRPr="00AC63C0">
          <w:rPr>
            <w:rStyle w:val="aa"/>
            <w:rFonts w:hint="eastAsia"/>
            <w:noProof/>
          </w:rPr>
          <w:t>：</w:t>
        </w:r>
        <w:r w:rsidR="00F6139F" w:rsidRPr="00AC63C0">
          <w:rPr>
            <w:rStyle w:val="aa"/>
            <w:rFonts w:hint="eastAsia"/>
            <w:noProof/>
            <w:lang w:eastAsia="zh-CN"/>
          </w:rPr>
          <w:t>客户端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_Toc524342766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3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66277F">
      <w:pPr>
        <w:pStyle w:val="30"/>
        <w:tabs>
          <w:tab w:val="left" w:pos="126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7" w:history="1">
        <w:r w:rsidR="00F6139F" w:rsidRPr="00AC63C0">
          <w:rPr>
            <w:rStyle w:val="aa"/>
            <w:noProof/>
          </w:rPr>
          <w:t>1.2.1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</w:rPr>
          <w:t>Client</w:t>
        </w:r>
        <w:r w:rsidR="00F6139F" w:rsidRPr="00AC63C0">
          <w:rPr>
            <w:rStyle w:val="aa"/>
            <w:noProof/>
            <w:lang w:eastAsia="zh-CN"/>
          </w:rPr>
          <w:t>Login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_Toc524342767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3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66277F">
      <w:pPr>
        <w:pStyle w:val="30"/>
        <w:tabs>
          <w:tab w:val="left" w:pos="126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8" w:history="1">
        <w:r w:rsidR="00F6139F" w:rsidRPr="00AC63C0">
          <w:rPr>
            <w:rStyle w:val="aa"/>
            <w:noProof/>
          </w:rPr>
          <w:t>1.2.2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  <w:lang w:eastAsia="zh-CN"/>
          </w:rPr>
          <w:t>Client</w:t>
        </w:r>
        <w:r w:rsidR="00F6139F" w:rsidRPr="00AC63C0">
          <w:rPr>
            <w:rStyle w:val="aa"/>
            <w:noProof/>
          </w:rPr>
          <w:t>GetFrameList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_Toc524342768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3</w:t>
        </w:r>
        <w:r w:rsidR="00F6139F">
          <w:rPr>
            <w:noProof/>
            <w:webHidden/>
          </w:rPr>
          <w:fldChar w:fldCharType="end"/>
        </w:r>
      </w:hyperlink>
    </w:p>
    <w:p w:rsidR="00F6139F" w:rsidRDefault="0066277F">
      <w:pPr>
        <w:pStyle w:val="30"/>
        <w:tabs>
          <w:tab w:val="left" w:pos="1260"/>
          <w:tab w:val="right" w:leader="dot" w:pos="10457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524342769" w:history="1">
        <w:r w:rsidR="00F6139F" w:rsidRPr="00AC63C0">
          <w:rPr>
            <w:rStyle w:val="aa"/>
            <w:noProof/>
            <w:lang w:eastAsia="zh-CN"/>
          </w:rPr>
          <w:t>1.2.3</w:t>
        </w:r>
        <w:r w:rsidR="00F6139F"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="00F6139F" w:rsidRPr="00AC63C0">
          <w:rPr>
            <w:rStyle w:val="aa"/>
            <w:noProof/>
            <w:lang w:eastAsia="zh-CN"/>
          </w:rPr>
          <w:t>ClientGetFrame</w:t>
        </w:r>
        <w:r w:rsidR="00F6139F">
          <w:rPr>
            <w:noProof/>
            <w:webHidden/>
          </w:rPr>
          <w:tab/>
        </w:r>
        <w:r w:rsidR="00F6139F">
          <w:rPr>
            <w:noProof/>
            <w:webHidden/>
          </w:rPr>
          <w:fldChar w:fldCharType="begin"/>
        </w:r>
        <w:r w:rsidR="00F6139F">
          <w:rPr>
            <w:noProof/>
            <w:webHidden/>
          </w:rPr>
          <w:instrText xml:space="preserve"> PAGEREF _Toc524342769 \h </w:instrText>
        </w:r>
        <w:r w:rsidR="00F6139F">
          <w:rPr>
            <w:noProof/>
            <w:webHidden/>
          </w:rPr>
        </w:r>
        <w:r w:rsidR="00F6139F">
          <w:rPr>
            <w:noProof/>
            <w:webHidden/>
          </w:rPr>
          <w:fldChar w:fldCharType="separate"/>
        </w:r>
        <w:r w:rsidR="00F6139F">
          <w:rPr>
            <w:noProof/>
            <w:webHidden/>
          </w:rPr>
          <w:t>3</w:t>
        </w:r>
        <w:r w:rsidR="00F6139F">
          <w:rPr>
            <w:noProof/>
            <w:webHidden/>
          </w:rPr>
          <w:fldChar w:fldCharType="end"/>
        </w:r>
      </w:hyperlink>
    </w:p>
    <w:p w:rsidR="00BB43CD" w:rsidRDefault="00BB43CD">
      <w:pPr>
        <w:rPr>
          <w:lang w:eastAsia="zh-CN"/>
        </w:rPr>
      </w:pPr>
      <w:r>
        <w:rPr>
          <w:b/>
          <w:bCs/>
          <w:noProof/>
        </w:rPr>
        <w:fldChar w:fldCharType="end"/>
      </w:r>
    </w:p>
    <w:p w:rsidR="00580CF5" w:rsidRDefault="00BB43CD" w:rsidP="007C27FE">
      <w:pPr>
        <w:pStyle w:val="1"/>
        <w:numPr>
          <w:ilvl w:val="0"/>
          <w:numId w:val="1"/>
        </w:numPr>
        <w:rPr>
          <w:lang w:eastAsia="zh-CN"/>
        </w:rPr>
      </w:pPr>
      <w:r>
        <w:br w:type="page"/>
      </w:r>
      <w:bookmarkStart w:id="5" w:name="_Toc524342761"/>
      <w:r w:rsidR="00E2698F">
        <w:rPr>
          <w:rFonts w:hint="eastAsia"/>
          <w:lang w:eastAsia="zh-CN"/>
        </w:rPr>
        <w:lastRenderedPageBreak/>
        <w:t>通讯指令</w:t>
      </w:r>
      <w:bookmarkEnd w:id="5"/>
    </w:p>
    <w:p w:rsidR="00E2698F" w:rsidRPr="00D07A81" w:rsidRDefault="002462BB" w:rsidP="00E2698F">
      <w:pPr>
        <w:pStyle w:val="2"/>
        <w:numPr>
          <w:ilvl w:val="1"/>
          <w:numId w:val="1"/>
        </w:numPr>
      </w:pPr>
      <w:bookmarkStart w:id="6" w:name="_Toc524342762"/>
      <w:r>
        <w:rPr>
          <w:rFonts w:hint="eastAsia"/>
        </w:rPr>
        <w:t>Server</w:t>
      </w:r>
      <w:r w:rsidR="00E2698F" w:rsidRPr="00D07A81">
        <w:rPr>
          <w:rFonts w:hint="eastAsia"/>
        </w:rPr>
        <w:t xml:space="preserve">Message: </w:t>
      </w:r>
      <w:r>
        <w:rPr>
          <w:rFonts w:hint="eastAsia"/>
          <w:lang w:eastAsia="zh-CN"/>
        </w:rPr>
        <w:t>服务器</w:t>
      </w:r>
      <w:bookmarkEnd w:id="6"/>
    </w:p>
    <w:p w:rsidR="005C502E" w:rsidRDefault="005C502E" w:rsidP="00795F4E">
      <w:pPr>
        <w:ind w:left="720"/>
        <w:rPr>
          <w:lang w:eastAsia="zh-CN"/>
        </w:rPr>
      </w:pPr>
      <w:r>
        <w:rPr>
          <w:rFonts w:hint="eastAsia"/>
          <w:lang w:eastAsia="zh-CN"/>
        </w:rPr>
        <w:t>以下</w:t>
      </w:r>
      <w:r w:rsidR="00A92E3F">
        <w:rPr>
          <w:rFonts w:hint="eastAsia"/>
          <w:lang w:eastAsia="zh-CN"/>
        </w:rPr>
        <w:t>为</w:t>
      </w:r>
      <w:r w:rsidR="001A60B0">
        <w:rPr>
          <w:rFonts w:hint="eastAsia"/>
          <w:lang w:eastAsia="zh-CN"/>
        </w:rPr>
        <w:t>服务器发送给客户端的信息</w:t>
      </w:r>
    </w:p>
    <w:p w:rsidR="00BC3D93" w:rsidRDefault="002462BB" w:rsidP="00BC3D93">
      <w:pPr>
        <w:pStyle w:val="3"/>
        <w:numPr>
          <w:ilvl w:val="2"/>
          <w:numId w:val="1"/>
        </w:numPr>
        <w:ind w:left="1440"/>
      </w:pPr>
      <w:bookmarkStart w:id="7" w:name="_Toc524342763"/>
      <w:r>
        <w:rPr>
          <w:rFonts w:hint="eastAsia"/>
        </w:rPr>
        <w:t>Server</w:t>
      </w:r>
      <w:r w:rsidR="00AA37D7">
        <w:rPr>
          <w:rFonts w:hint="eastAsia"/>
          <w:lang w:eastAsia="zh-CN"/>
        </w:rPr>
        <w:t>Login</w:t>
      </w:r>
      <w:bookmarkEnd w:id="7"/>
    </w:p>
    <w:p w:rsidR="00BC3D93" w:rsidRDefault="00F539D3" w:rsidP="00144245">
      <w:pPr>
        <w:ind w:left="720"/>
        <w:rPr>
          <w:lang w:eastAsia="zh-CN"/>
        </w:rPr>
      </w:pPr>
      <w:r>
        <w:rPr>
          <w:rFonts w:hint="eastAsia"/>
          <w:lang w:eastAsia="zh-CN"/>
        </w:rPr>
        <w:t>服务器发送登录状态给客户端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1998"/>
        <w:gridCol w:w="2835"/>
        <w:gridCol w:w="5103"/>
      </w:tblGrid>
      <w:tr w:rsidR="00144245" w:rsidRPr="00905C2F" w:rsidTr="00144245"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144245" w:rsidRPr="00905C2F" w:rsidRDefault="00144245" w:rsidP="00C25B7D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 w:rsidRPr="00F539D3">
              <w:rPr>
                <w:b/>
                <w:lang w:eastAsia="zh-CN"/>
              </w:rPr>
              <w:t>arameter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44245" w:rsidRPr="00905C2F" w:rsidRDefault="00144245" w:rsidP="00C25B7D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Value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144245" w:rsidRPr="00905C2F" w:rsidRDefault="00144245" w:rsidP="00C25B7D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 w:rsidRPr="00905C2F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144245" w:rsidTr="00144245">
        <w:tc>
          <w:tcPr>
            <w:tcW w:w="1998" w:type="dxa"/>
            <w:shd w:val="clear" w:color="auto" w:fill="auto"/>
            <w:vAlign w:val="center"/>
          </w:tcPr>
          <w:p w:rsidR="00144245" w:rsidRDefault="00144245" w:rsidP="00C25B7D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835" w:type="dxa"/>
          </w:tcPr>
          <w:p w:rsidR="00144245" w:rsidRDefault="00144245" w:rsidP="00144245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ServerLogin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144245" w:rsidRDefault="00144245" w:rsidP="00144245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服务器返回给客户端的登录状态</w:t>
            </w:r>
          </w:p>
        </w:tc>
      </w:tr>
      <w:tr w:rsidR="00A4677A" w:rsidTr="00144245">
        <w:tc>
          <w:tcPr>
            <w:tcW w:w="1998" w:type="dxa"/>
            <w:shd w:val="clear" w:color="auto" w:fill="auto"/>
            <w:vAlign w:val="center"/>
          </w:tcPr>
          <w:p w:rsidR="00A4677A" w:rsidRDefault="00A4677A" w:rsidP="00C25B7D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State</w:t>
            </w:r>
          </w:p>
        </w:tc>
        <w:tc>
          <w:tcPr>
            <w:tcW w:w="2835" w:type="dxa"/>
          </w:tcPr>
          <w:p w:rsidR="00A4677A" w:rsidRDefault="00A4677A" w:rsidP="00144245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rue/False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4677A" w:rsidRDefault="007F5BFA" w:rsidP="00144245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登录状态</w:t>
            </w:r>
          </w:p>
        </w:tc>
      </w:tr>
      <w:tr w:rsidR="00B2063C" w:rsidTr="00144245">
        <w:tc>
          <w:tcPr>
            <w:tcW w:w="1998" w:type="dxa"/>
            <w:shd w:val="clear" w:color="auto" w:fill="auto"/>
            <w:vAlign w:val="center"/>
          </w:tcPr>
          <w:p w:rsidR="00B2063C" w:rsidRDefault="00B2063C" w:rsidP="00C25B7D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2835" w:type="dxa"/>
          </w:tcPr>
          <w:p w:rsidR="00B2063C" w:rsidRDefault="00B2063C" w:rsidP="00144245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B2063C" w:rsidRDefault="00B2063C" w:rsidP="00144245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会话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，以后用户每次会话都必须携带次</w:t>
            </w:r>
            <w:r>
              <w:rPr>
                <w:rFonts w:hint="eastAsia"/>
                <w:lang w:eastAsia="zh-CN"/>
              </w:rPr>
              <w:t xml:space="preserve">id </w:t>
            </w:r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改变和退出登录后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作废</w:t>
            </w:r>
          </w:p>
        </w:tc>
      </w:tr>
    </w:tbl>
    <w:p w:rsidR="00BC3D93" w:rsidRDefault="00BC3D93" w:rsidP="00581C17">
      <w:pPr>
        <w:rPr>
          <w:lang w:eastAsia="zh-CN"/>
        </w:rPr>
      </w:pPr>
    </w:p>
    <w:p w:rsidR="001F14AD" w:rsidRDefault="002462BB" w:rsidP="001F14AD">
      <w:pPr>
        <w:pStyle w:val="3"/>
        <w:numPr>
          <w:ilvl w:val="2"/>
          <w:numId w:val="1"/>
        </w:numPr>
        <w:ind w:left="1440" w:hanging="900"/>
        <w:rPr>
          <w:lang w:eastAsia="zh-CN"/>
        </w:rPr>
      </w:pPr>
      <w:bookmarkStart w:id="8" w:name="_Toc524342764"/>
      <w:r>
        <w:rPr>
          <w:lang w:eastAsia="zh-CN"/>
        </w:rPr>
        <w:t>Server</w:t>
      </w:r>
      <w:bookmarkEnd w:id="8"/>
      <w:r w:rsidR="00370ECB" w:rsidRPr="00E861ED">
        <w:t>Get</w:t>
      </w:r>
      <w:r w:rsidR="00370ECB">
        <w:rPr>
          <w:rFonts w:hint="eastAsia"/>
          <w:lang w:eastAsia="zh-CN"/>
        </w:rPr>
        <w:t>DeviceTable</w:t>
      </w:r>
    </w:p>
    <w:p w:rsidR="001F14AD" w:rsidRDefault="00760BD0" w:rsidP="001A60B0">
      <w:pPr>
        <w:ind w:left="720"/>
        <w:rPr>
          <w:lang w:eastAsia="zh-CN"/>
        </w:rPr>
      </w:pPr>
      <w:r>
        <w:rPr>
          <w:rFonts w:hint="eastAsia"/>
          <w:lang w:eastAsia="zh-CN"/>
        </w:rPr>
        <w:t>服务器向客户端发送</w:t>
      </w:r>
      <w:r w:rsidR="00B65494">
        <w:rPr>
          <w:rFonts w:hint="eastAsia"/>
          <w:lang w:eastAsia="zh-CN"/>
        </w:rPr>
        <w:t>设备列表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1998"/>
        <w:gridCol w:w="2835"/>
        <w:gridCol w:w="5103"/>
      </w:tblGrid>
      <w:tr w:rsidR="00ED7C15" w:rsidRPr="00905C2F" w:rsidTr="001F4C81"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ED7C15" w:rsidRPr="00905C2F" w:rsidRDefault="00ED7C15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 w:rsidRPr="00F539D3">
              <w:rPr>
                <w:b/>
                <w:lang w:eastAsia="zh-CN"/>
              </w:rPr>
              <w:t>arameter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D7C15" w:rsidRPr="00905C2F" w:rsidRDefault="00ED7C15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Value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ED7C15" w:rsidRPr="00905C2F" w:rsidRDefault="00ED7C15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 w:rsidRPr="00905C2F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ED7C15" w:rsidTr="001F4C81">
        <w:tc>
          <w:tcPr>
            <w:tcW w:w="1998" w:type="dxa"/>
            <w:shd w:val="clear" w:color="auto" w:fill="auto"/>
            <w:vAlign w:val="center"/>
          </w:tcPr>
          <w:p w:rsidR="00ED7C15" w:rsidRDefault="00ED7C15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835" w:type="dxa"/>
          </w:tcPr>
          <w:p w:rsidR="00ED7C15" w:rsidRDefault="002D6ACA" w:rsidP="00913452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Server</w:t>
            </w:r>
            <w:r w:rsidR="00913452">
              <w:rPr>
                <w:rFonts w:hint="eastAsia"/>
                <w:lang w:eastAsia="zh-CN"/>
              </w:rPr>
              <w:t>GetDeviceTable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D7C15" w:rsidRDefault="00ED7C15" w:rsidP="008202E0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服务器返回给客户端的</w:t>
            </w:r>
            <w:r w:rsidR="008202E0">
              <w:rPr>
                <w:rFonts w:hint="eastAsia"/>
                <w:lang w:eastAsia="zh-CN"/>
              </w:rPr>
              <w:t>固件列表</w:t>
            </w:r>
          </w:p>
        </w:tc>
      </w:tr>
      <w:tr w:rsidR="00825EB0" w:rsidTr="001F4C81">
        <w:tc>
          <w:tcPr>
            <w:tcW w:w="1998" w:type="dxa"/>
            <w:shd w:val="clear" w:color="auto" w:fill="auto"/>
            <w:vAlign w:val="center"/>
          </w:tcPr>
          <w:p w:rsidR="00825EB0" w:rsidRDefault="00825EB0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FrameList</w:t>
            </w:r>
          </w:p>
        </w:tc>
        <w:tc>
          <w:tcPr>
            <w:tcW w:w="2835" w:type="dxa"/>
          </w:tcPr>
          <w:p w:rsidR="00825EB0" w:rsidRDefault="003A6026" w:rsidP="00633B02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867FF1">
              <w:rPr>
                <w:rFonts w:hint="eastAsia"/>
                <w:lang w:eastAsia="zh-CN"/>
              </w:rPr>
              <w:t>[</w:t>
            </w:r>
            <w:r w:rsidR="00867FF1">
              <w:rPr>
                <w:lang w:eastAsia="zh-CN"/>
              </w:rPr>
              <w:t>{</w:t>
            </w:r>
            <w:r w:rsidR="00867FF1">
              <w:rPr>
                <w:rFonts w:hint="eastAsia"/>
                <w:lang w:eastAsia="zh-CN"/>
              </w:rPr>
              <w:t>Name:xx,Model:xx,</w:t>
            </w:r>
            <w:r w:rsidR="00867FF1">
              <w:t xml:space="preserve"> </w:t>
            </w:r>
            <w:r w:rsidR="00867FF1">
              <w:rPr>
                <w:rFonts w:hint="eastAsia"/>
                <w:lang w:eastAsia="zh-CN"/>
              </w:rPr>
              <w:t>V</w:t>
            </w:r>
            <w:r w:rsidR="00867FF1" w:rsidRPr="00867FF1">
              <w:rPr>
                <w:lang w:eastAsia="zh-CN"/>
              </w:rPr>
              <w:t>oriart</w:t>
            </w:r>
            <w:r w:rsidR="00867FF1">
              <w:rPr>
                <w:rFonts w:hint="eastAsia"/>
                <w:lang w:eastAsia="zh-CN"/>
              </w:rPr>
              <w:t>:xx,</w:t>
            </w:r>
            <w:r w:rsidR="00633B02">
              <w:rPr>
                <w:rFonts w:hint="eastAsia"/>
                <w:lang w:eastAsia="zh-CN"/>
              </w:rPr>
              <w:t xml:space="preserve"> </w:t>
            </w:r>
            <w:r w:rsidR="00633B02">
              <w:rPr>
                <w:rFonts w:hint="eastAsia"/>
                <w:lang w:eastAsia="zh-CN"/>
              </w:rPr>
              <w:t>Parm:xx</w:t>
            </w:r>
            <w:r w:rsidR="00633B02">
              <w:rPr>
                <w:rFonts w:hint="eastAsia"/>
                <w:lang w:eastAsia="zh-CN"/>
              </w:rPr>
              <w:t xml:space="preserve"> </w:t>
            </w:r>
            <w:r w:rsidR="00633B02">
              <w:rPr>
                <w:rFonts w:hint="eastAsia"/>
                <w:lang w:eastAsia="zh-CN"/>
              </w:rPr>
              <w:t>，</w:t>
            </w:r>
            <w:bookmarkStart w:id="9" w:name="_GoBack"/>
            <w:bookmarkEnd w:id="9"/>
            <w:r w:rsidR="00867FF1">
              <w:rPr>
                <w:rFonts w:hint="eastAsia"/>
                <w:lang w:eastAsia="zh-CN"/>
              </w:rPr>
              <w:t>Path:xx</w:t>
            </w:r>
            <w:r w:rsidR="00633B02">
              <w:rPr>
                <w:lang w:eastAsia="zh-CN"/>
              </w:rPr>
              <w:t xml:space="preserve"> </w:t>
            </w:r>
            <w:r w:rsidR="00867FF1">
              <w:rPr>
                <w:lang w:eastAsia="zh-CN"/>
              </w:rPr>
              <w:t>}</w:t>
            </w:r>
            <w:r w:rsidR="00867FF1">
              <w:rPr>
                <w:rFonts w:hint="eastAsia"/>
                <w:lang w:eastAsia="zh-CN"/>
              </w:rPr>
              <w:t>,</w:t>
            </w:r>
            <w:r w:rsidR="00867FF1">
              <w:rPr>
                <w:lang w:eastAsia="zh-CN"/>
              </w:rPr>
              <w:t>…</w:t>
            </w:r>
            <w:r w:rsidR="00867FF1">
              <w:rPr>
                <w:rFonts w:hint="eastAsia"/>
                <w:lang w:eastAsia="zh-CN"/>
              </w:rPr>
              <w:t>]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825EB0" w:rsidRDefault="004F2163" w:rsidP="008202E0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固件列表数组</w:t>
            </w:r>
          </w:p>
        </w:tc>
      </w:tr>
    </w:tbl>
    <w:p w:rsidR="001F14AD" w:rsidRPr="001F14AD" w:rsidRDefault="002462BB" w:rsidP="001F14AD">
      <w:pPr>
        <w:pStyle w:val="3"/>
        <w:numPr>
          <w:ilvl w:val="2"/>
          <w:numId w:val="1"/>
        </w:numPr>
        <w:ind w:left="1440" w:hanging="900"/>
        <w:rPr>
          <w:lang w:eastAsia="zh-CN"/>
        </w:rPr>
      </w:pPr>
      <w:bookmarkStart w:id="10" w:name="_Toc524342765"/>
      <w:r>
        <w:rPr>
          <w:rFonts w:hint="eastAsia"/>
        </w:rPr>
        <w:t>Server</w:t>
      </w:r>
      <w:r w:rsidR="00BC3D93" w:rsidRPr="000B7EFB">
        <w:rPr>
          <w:rFonts w:hint="eastAsia"/>
        </w:rPr>
        <w:t>Get</w:t>
      </w:r>
      <w:bookmarkEnd w:id="10"/>
      <w:r w:rsidR="00AC31EF">
        <w:rPr>
          <w:rFonts w:hint="eastAsia"/>
          <w:lang w:eastAsia="zh-CN"/>
        </w:rPr>
        <w:t>File</w:t>
      </w:r>
    </w:p>
    <w:p w:rsidR="00BC3D93" w:rsidRPr="00816685" w:rsidRDefault="008A46FD" w:rsidP="00BC3D93">
      <w:pPr>
        <w:ind w:left="720"/>
        <w:rPr>
          <w:rStyle w:val="ac"/>
          <w:i w:val="0"/>
          <w:iCs w:val="0"/>
          <w:lang w:eastAsia="zh-CN"/>
        </w:rPr>
      </w:pPr>
      <w:r>
        <w:rPr>
          <w:rFonts w:hint="eastAsia"/>
          <w:lang w:eastAsia="zh-CN"/>
        </w:rPr>
        <w:t>服务器向客户端发送固件文件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1998"/>
        <w:gridCol w:w="2835"/>
        <w:gridCol w:w="5103"/>
      </w:tblGrid>
      <w:tr w:rsidR="00166DE1" w:rsidRPr="00905C2F" w:rsidTr="001F4C81"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166DE1" w:rsidRPr="00905C2F" w:rsidRDefault="00166DE1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 w:rsidRPr="00F539D3">
              <w:rPr>
                <w:b/>
                <w:lang w:eastAsia="zh-CN"/>
              </w:rPr>
              <w:t>arameter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66DE1" w:rsidRPr="00905C2F" w:rsidRDefault="00166DE1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Value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166DE1" w:rsidRPr="00905C2F" w:rsidRDefault="00166DE1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 w:rsidRPr="00905C2F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166DE1" w:rsidTr="001F4C81">
        <w:tc>
          <w:tcPr>
            <w:tcW w:w="1998" w:type="dxa"/>
            <w:shd w:val="clear" w:color="auto" w:fill="auto"/>
            <w:vAlign w:val="center"/>
          </w:tcPr>
          <w:p w:rsidR="00166DE1" w:rsidRDefault="00166DE1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835" w:type="dxa"/>
          </w:tcPr>
          <w:p w:rsidR="00166DE1" w:rsidRDefault="00166DE1" w:rsidP="00E71BE3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Server</w:t>
            </w:r>
            <w:r w:rsidR="00B4637D">
              <w:rPr>
                <w:rFonts w:hint="eastAsia"/>
                <w:lang w:eastAsia="zh-CN"/>
              </w:rPr>
              <w:t>Get</w:t>
            </w:r>
            <w:r w:rsidR="00E71BE3">
              <w:rPr>
                <w:rFonts w:hint="eastAsia"/>
                <w:lang w:eastAsia="zh-CN"/>
              </w:rPr>
              <w:t>File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166DE1" w:rsidRDefault="00166DE1" w:rsidP="00780457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服务器返回给客户端的</w:t>
            </w:r>
            <w:r w:rsidR="00780457">
              <w:rPr>
                <w:rFonts w:hint="eastAsia"/>
                <w:lang w:eastAsia="zh-CN"/>
              </w:rPr>
              <w:t>文件</w:t>
            </w:r>
          </w:p>
        </w:tc>
      </w:tr>
      <w:tr w:rsidR="00166DE1" w:rsidTr="001F4C81">
        <w:tc>
          <w:tcPr>
            <w:tcW w:w="1998" w:type="dxa"/>
            <w:shd w:val="clear" w:color="auto" w:fill="auto"/>
            <w:vAlign w:val="center"/>
          </w:tcPr>
          <w:p w:rsidR="00166DE1" w:rsidRDefault="00985CE4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</w:t>
            </w:r>
          </w:p>
        </w:tc>
        <w:tc>
          <w:tcPr>
            <w:tcW w:w="2835" w:type="dxa"/>
          </w:tcPr>
          <w:p w:rsidR="00166DE1" w:rsidRDefault="00166DE1" w:rsidP="001F4C81">
            <w:pPr>
              <w:spacing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166DE1" w:rsidRDefault="00175F74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  <w:r w:rsidR="00202FA4">
              <w:rPr>
                <w:rFonts w:hint="eastAsia"/>
                <w:lang w:eastAsia="zh-CN"/>
              </w:rPr>
              <w:t>数据</w:t>
            </w:r>
          </w:p>
        </w:tc>
      </w:tr>
    </w:tbl>
    <w:p w:rsidR="00BC3D93" w:rsidRDefault="00BC3D93" w:rsidP="00581C17">
      <w:pPr>
        <w:rPr>
          <w:lang w:eastAsia="zh-CN"/>
        </w:rPr>
      </w:pPr>
    </w:p>
    <w:p w:rsidR="00584249" w:rsidRDefault="00584249" w:rsidP="00584249">
      <w:pPr>
        <w:rPr>
          <w:lang w:eastAsia="zh-CN"/>
        </w:rPr>
      </w:pPr>
    </w:p>
    <w:p w:rsidR="00DD5B8D" w:rsidRDefault="00DD5B8D" w:rsidP="00DD5B8D">
      <w:pPr>
        <w:rPr>
          <w:lang w:eastAsia="zh-CN"/>
        </w:rPr>
      </w:pPr>
    </w:p>
    <w:p w:rsidR="00DD5B8D" w:rsidRDefault="00DD5B8D" w:rsidP="00575959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A92E3F" w:rsidRDefault="002462BB" w:rsidP="00693053">
      <w:pPr>
        <w:pStyle w:val="2"/>
        <w:numPr>
          <w:ilvl w:val="1"/>
          <w:numId w:val="1"/>
        </w:numPr>
      </w:pPr>
      <w:bookmarkStart w:id="11" w:name="_Toc524342766"/>
      <w:r>
        <w:rPr>
          <w:rFonts w:hint="eastAsia"/>
        </w:rPr>
        <w:lastRenderedPageBreak/>
        <w:t>Client</w:t>
      </w:r>
      <w:r w:rsidR="00A92E3F" w:rsidRPr="006712F0">
        <w:rPr>
          <w:rFonts w:hint="eastAsia"/>
        </w:rPr>
        <w:t>Message</w:t>
      </w:r>
      <w:r w:rsidR="00A92E3F">
        <w:rPr>
          <w:rFonts w:hint="eastAsia"/>
        </w:rPr>
        <w:t>：</w:t>
      </w:r>
      <w:r w:rsidR="005E259F">
        <w:rPr>
          <w:rFonts w:hint="eastAsia"/>
          <w:lang w:eastAsia="zh-CN"/>
        </w:rPr>
        <w:t>客户端</w:t>
      </w:r>
      <w:bookmarkEnd w:id="11"/>
    </w:p>
    <w:p w:rsidR="00A92E3F" w:rsidRDefault="00A92E3F" w:rsidP="00A92E3F">
      <w:pPr>
        <w:ind w:left="720"/>
        <w:rPr>
          <w:lang w:eastAsia="zh-CN"/>
        </w:rPr>
      </w:pPr>
      <w:r>
        <w:rPr>
          <w:rFonts w:hint="eastAsia"/>
          <w:lang w:eastAsia="zh-CN"/>
        </w:rPr>
        <w:t>以下为</w:t>
      </w:r>
      <w:r w:rsidR="00595DC2">
        <w:rPr>
          <w:rFonts w:hint="eastAsia"/>
          <w:lang w:eastAsia="zh-CN"/>
        </w:rPr>
        <w:t>客户端向服务器请求数据的格式</w:t>
      </w:r>
    </w:p>
    <w:p w:rsidR="00146FCC" w:rsidRDefault="002462BB" w:rsidP="00693053">
      <w:pPr>
        <w:pStyle w:val="3"/>
        <w:numPr>
          <w:ilvl w:val="2"/>
          <w:numId w:val="1"/>
        </w:numPr>
        <w:ind w:left="1530" w:hanging="810"/>
      </w:pPr>
      <w:bookmarkStart w:id="12" w:name="_Toc524342767"/>
      <w:r>
        <w:rPr>
          <w:rFonts w:hint="eastAsia"/>
        </w:rPr>
        <w:t>Client</w:t>
      </w:r>
      <w:r w:rsidR="00C8066E">
        <w:rPr>
          <w:rFonts w:hint="eastAsia"/>
          <w:lang w:eastAsia="zh-CN"/>
        </w:rPr>
        <w:t>Login</w:t>
      </w:r>
      <w:bookmarkEnd w:id="12"/>
    </w:p>
    <w:p w:rsidR="00146FCC" w:rsidRDefault="001A5773" w:rsidP="00146FCC">
      <w:pPr>
        <w:ind w:left="720"/>
        <w:rPr>
          <w:iCs/>
          <w:lang w:eastAsia="zh-CN"/>
        </w:rPr>
      </w:pPr>
      <w:r>
        <w:rPr>
          <w:rFonts w:hint="eastAsia"/>
          <w:iCs/>
          <w:lang w:eastAsia="zh-CN"/>
        </w:rPr>
        <w:t>客户端登录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1998"/>
        <w:gridCol w:w="2835"/>
        <w:gridCol w:w="5103"/>
      </w:tblGrid>
      <w:tr w:rsidR="00780587" w:rsidRPr="00905C2F" w:rsidTr="001F4C81"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780587" w:rsidRPr="00905C2F" w:rsidRDefault="00780587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 w:rsidRPr="00F539D3">
              <w:rPr>
                <w:b/>
                <w:lang w:eastAsia="zh-CN"/>
              </w:rPr>
              <w:t>arameter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80587" w:rsidRPr="00905C2F" w:rsidRDefault="00780587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Value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780587" w:rsidRPr="00905C2F" w:rsidRDefault="00780587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 w:rsidRPr="00905C2F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780587" w:rsidTr="001F4C81">
        <w:tc>
          <w:tcPr>
            <w:tcW w:w="1998" w:type="dxa"/>
            <w:shd w:val="clear" w:color="auto" w:fill="auto"/>
            <w:vAlign w:val="center"/>
          </w:tcPr>
          <w:p w:rsidR="00780587" w:rsidRDefault="00780587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835" w:type="dxa"/>
          </w:tcPr>
          <w:p w:rsidR="00780587" w:rsidRDefault="00AA19CC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ClientLogin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780587" w:rsidRDefault="004F31F2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客户端请求登录</w:t>
            </w:r>
          </w:p>
        </w:tc>
      </w:tr>
      <w:tr w:rsidR="00780587" w:rsidTr="001F4C81">
        <w:tc>
          <w:tcPr>
            <w:tcW w:w="1998" w:type="dxa"/>
            <w:shd w:val="clear" w:color="auto" w:fill="auto"/>
            <w:vAlign w:val="center"/>
          </w:tcPr>
          <w:p w:rsidR="00780587" w:rsidRDefault="00964A4E" w:rsidP="00357293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 w:rsidR="00357293">
              <w:rPr>
                <w:rFonts w:hint="eastAsia"/>
                <w:lang w:eastAsia="zh-CN"/>
              </w:rPr>
              <w:t>ID</w:t>
            </w:r>
          </w:p>
        </w:tc>
        <w:tc>
          <w:tcPr>
            <w:tcW w:w="2835" w:type="dxa"/>
          </w:tcPr>
          <w:p w:rsidR="00780587" w:rsidRDefault="00780587" w:rsidP="001F4C81">
            <w:pPr>
              <w:spacing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780587" w:rsidRDefault="00D61455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065A24" w:rsidTr="001F4C81">
        <w:tc>
          <w:tcPr>
            <w:tcW w:w="1998" w:type="dxa"/>
            <w:shd w:val="clear" w:color="auto" w:fill="auto"/>
            <w:vAlign w:val="center"/>
          </w:tcPr>
          <w:p w:rsidR="00065A24" w:rsidRDefault="00065A24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2835" w:type="dxa"/>
          </w:tcPr>
          <w:p w:rsidR="00065A24" w:rsidRDefault="00065A24" w:rsidP="001F4C81">
            <w:pPr>
              <w:spacing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065A24" w:rsidRDefault="00065A24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</w:tbl>
    <w:p w:rsidR="00780587" w:rsidRDefault="00780587" w:rsidP="00146FCC">
      <w:pPr>
        <w:ind w:left="720"/>
        <w:rPr>
          <w:lang w:eastAsia="zh-CN"/>
        </w:rPr>
      </w:pPr>
    </w:p>
    <w:p w:rsidR="001A35C0" w:rsidRDefault="001A35C0" w:rsidP="001A35C0">
      <w:pPr>
        <w:pStyle w:val="3"/>
        <w:numPr>
          <w:ilvl w:val="2"/>
          <w:numId w:val="1"/>
        </w:numPr>
        <w:ind w:left="1530" w:hanging="810"/>
        <w:rPr>
          <w:lang w:eastAsia="zh-CN"/>
        </w:rPr>
      </w:pPr>
      <w:r>
        <w:rPr>
          <w:rFonts w:hint="eastAsia"/>
        </w:rPr>
        <w:t>ClientLogout</w:t>
      </w:r>
    </w:p>
    <w:p w:rsidR="001A35C0" w:rsidRDefault="001A35C0" w:rsidP="001A35C0">
      <w:pPr>
        <w:ind w:left="720"/>
        <w:rPr>
          <w:iCs/>
          <w:lang w:eastAsia="zh-CN"/>
        </w:rPr>
      </w:pPr>
      <w:r w:rsidRPr="001A35C0">
        <w:rPr>
          <w:rFonts w:hint="eastAsia"/>
          <w:iCs/>
          <w:lang w:eastAsia="zh-CN"/>
        </w:rPr>
        <w:t>客户端退出登录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1998"/>
        <w:gridCol w:w="2835"/>
        <w:gridCol w:w="5103"/>
      </w:tblGrid>
      <w:tr w:rsidR="001A35C0" w:rsidRPr="00905C2F" w:rsidTr="001F4C81"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1A35C0" w:rsidRPr="00905C2F" w:rsidRDefault="001A35C0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 w:rsidRPr="00F539D3">
              <w:rPr>
                <w:b/>
                <w:lang w:eastAsia="zh-CN"/>
              </w:rPr>
              <w:t>arameter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1A35C0" w:rsidRPr="00905C2F" w:rsidRDefault="001A35C0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Value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1A35C0" w:rsidRPr="00905C2F" w:rsidRDefault="001A35C0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 w:rsidRPr="00905C2F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1A35C0" w:rsidTr="001F4C81">
        <w:tc>
          <w:tcPr>
            <w:tcW w:w="1998" w:type="dxa"/>
            <w:shd w:val="clear" w:color="auto" w:fill="auto"/>
            <w:vAlign w:val="center"/>
          </w:tcPr>
          <w:p w:rsidR="001A35C0" w:rsidRDefault="001A35C0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835" w:type="dxa"/>
          </w:tcPr>
          <w:p w:rsidR="001A35C0" w:rsidRDefault="00B00DF6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ClientLogout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1A35C0" w:rsidRDefault="001A35C0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客户端请求登录</w:t>
            </w:r>
          </w:p>
        </w:tc>
      </w:tr>
      <w:tr w:rsidR="007A57AE" w:rsidTr="001F4C81">
        <w:tc>
          <w:tcPr>
            <w:tcW w:w="1998" w:type="dxa"/>
            <w:shd w:val="clear" w:color="auto" w:fill="auto"/>
            <w:vAlign w:val="center"/>
          </w:tcPr>
          <w:p w:rsidR="007A57AE" w:rsidRDefault="007A57AE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2835" w:type="dxa"/>
          </w:tcPr>
          <w:p w:rsidR="007A57AE" w:rsidRDefault="007A57AE" w:rsidP="001F4C81">
            <w:pPr>
              <w:spacing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7A57AE" w:rsidRDefault="007A57AE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用于身份校验</w:t>
            </w:r>
          </w:p>
        </w:tc>
      </w:tr>
    </w:tbl>
    <w:p w:rsidR="001A35C0" w:rsidRPr="001A35C0" w:rsidRDefault="001A35C0" w:rsidP="001A35C0">
      <w:pPr>
        <w:ind w:left="720"/>
        <w:rPr>
          <w:iCs/>
          <w:lang w:eastAsia="zh-CN"/>
        </w:rPr>
      </w:pPr>
    </w:p>
    <w:p w:rsidR="00E861ED" w:rsidRPr="00E861ED" w:rsidRDefault="00E861ED" w:rsidP="00E861ED">
      <w:pPr>
        <w:pStyle w:val="3"/>
        <w:numPr>
          <w:ilvl w:val="2"/>
          <w:numId w:val="1"/>
        </w:numPr>
        <w:ind w:left="1530" w:hanging="810"/>
      </w:pPr>
      <w:bookmarkStart w:id="13" w:name="_Toc524342768"/>
      <w:r>
        <w:rPr>
          <w:rFonts w:hint="eastAsia"/>
          <w:lang w:eastAsia="zh-CN"/>
        </w:rPr>
        <w:t>Client</w:t>
      </w:r>
      <w:r w:rsidRPr="00E861ED">
        <w:t>Get</w:t>
      </w:r>
      <w:bookmarkEnd w:id="13"/>
      <w:r w:rsidR="00D37DE3">
        <w:rPr>
          <w:rFonts w:hint="eastAsia"/>
          <w:lang w:eastAsia="zh-CN"/>
        </w:rPr>
        <w:t>DeviceTable</w:t>
      </w:r>
    </w:p>
    <w:p w:rsidR="00A305F8" w:rsidRDefault="001105B1" w:rsidP="00A305F8">
      <w:pPr>
        <w:ind w:left="720"/>
        <w:rPr>
          <w:lang w:eastAsia="zh-CN"/>
        </w:rPr>
      </w:pPr>
      <w:r>
        <w:rPr>
          <w:rFonts w:hint="eastAsia"/>
          <w:lang w:eastAsia="zh-CN"/>
        </w:rPr>
        <w:t>获</w:t>
      </w:r>
      <w:r w:rsidR="002F4578">
        <w:rPr>
          <w:rFonts w:hint="eastAsia"/>
          <w:lang w:eastAsia="zh-CN"/>
        </w:rPr>
        <w:t>设备列表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1998"/>
        <w:gridCol w:w="2835"/>
        <w:gridCol w:w="5103"/>
      </w:tblGrid>
      <w:tr w:rsidR="00A20BCF" w:rsidRPr="00905C2F" w:rsidTr="001F4C81"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A20BCF" w:rsidRPr="00905C2F" w:rsidRDefault="00A20BCF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 w:rsidRPr="00F539D3">
              <w:rPr>
                <w:b/>
                <w:lang w:eastAsia="zh-CN"/>
              </w:rPr>
              <w:t>arameter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20BCF" w:rsidRPr="00905C2F" w:rsidRDefault="00A20BCF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Value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A20BCF" w:rsidRPr="00905C2F" w:rsidRDefault="00A20BCF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 w:rsidRPr="00905C2F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A20BCF" w:rsidTr="001F4C81">
        <w:tc>
          <w:tcPr>
            <w:tcW w:w="1998" w:type="dxa"/>
            <w:shd w:val="clear" w:color="auto" w:fill="auto"/>
            <w:vAlign w:val="center"/>
          </w:tcPr>
          <w:p w:rsidR="00A20BCF" w:rsidRDefault="00A20BCF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835" w:type="dxa"/>
          </w:tcPr>
          <w:p w:rsidR="00A20BCF" w:rsidRDefault="00147948" w:rsidP="009D5FF0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ClientGet</w:t>
            </w:r>
            <w:r w:rsidR="009D5FF0">
              <w:rPr>
                <w:rFonts w:hint="eastAsia"/>
                <w:lang w:eastAsia="zh-CN"/>
              </w:rPr>
              <w:t>DeviceTable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20BCF" w:rsidRDefault="00544441" w:rsidP="00D37DE3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 w:rsidR="00D37DE3">
              <w:rPr>
                <w:rFonts w:hint="eastAsia"/>
                <w:lang w:eastAsia="zh-CN"/>
              </w:rPr>
              <w:t>设备列表</w:t>
            </w:r>
          </w:p>
        </w:tc>
      </w:tr>
      <w:tr w:rsidR="00647C9A" w:rsidTr="001F4C81">
        <w:tc>
          <w:tcPr>
            <w:tcW w:w="1998" w:type="dxa"/>
            <w:shd w:val="clear" w:color="auto" w:fill="auto"/>
            <w:vAlign w:val="center"/>
          </w:tcPr>
          <w:p w:rsidR="00647C9A" w:rsidRDefault="00647C9A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2835" w:type="dxa"/>
          </w:tcPr>
          <w:p w:rsidR="00647C9A" w:rsidRDefault="00647C9A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47C9A" w:rsidRDefault="00647C9A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用于身份校验</w:t>
            </w:r>
          </w:p>
        </w:tc>
      </w:tr>
    </w:tbl>
    <w:p w:rsidR="007527A5" w:rsidRPr="00A305F8" w:rsidRDefault="007527A5" w:rsidP="00A305F8">
      <w:pPr>
        <w:ind w:left="720"/>
        <w:rPr>
          <w:lang w:eastAsia="zh-CN"/>
        </w:rPr>
      </w:pPr>
    </w:p>
    <w:p w:rsidR="00647C9A" w:rsidRPr="00647C9A" w:rsidRDefault="00647C9A" w:rsidP="00647C9A">
      <w:pPr>
        <w:pStyle w:val="3"/>
        <w:numPr>
          <w:ilvl w:val="2"/>
          <w:numId w:val="1"/>
        </w:numPr>
        <w:ind w:left="1530" w:hanging="810"/>
        <w:rPr>
          <w:lang w:eastAsia="zh-CN"/>
        </w:rPr>
      </w:pPr>
      <w:bookmarkStart w:id="14" w:name="_Toc524342769"/>
      <w:r>
        <w:rPr>
          <w:rFonts w:hint="eastAsia"/>
          <w:lang w:eastAsia="zh-CN"/>
        </w:rPr>
        <w:t>Client</w:t>
      </w:r>
      <w:r w:rsidRPr="00647C9A">
        <w:rPr>
          <w:lang w:eastAsia="zh-CN"/>
        </w:rPr>
        <w:t>Get</w:t>
      </w:r>
      <w:bookmarkEnd w:id="14"/>
      <w:r w:rsidR="00240C5E">
        <w:rPr>
          <w:rFonts w:hint="eastAsia"/>
          <w:lang w:eastAsia="zh-CN"/>
        </w:rPr>
        <w:t>File</w:t>
      </w:r>
    </w:p>
    <w:p w:rsidR="00146FCC" w:rsidRDefault="006B0C37" w:rsidP="00146FCC">
      <w:pPr>
        <w:tabs>
          <w:tab w:val="left" w:pos="720"/>
        </w:tabs>
        <w:ind w:left="720"/>
        <w:rPr>
          <w:lang w:eastAsia="zh-CN"/>
        </w:rPr>
      </w:pPr>
      <w:r>
        <w:rPr>
          <w:rFonts w:hint="eastAsia"/>
          <w:lang w:eastAsia="zh-CN"/>
        </w:rPr>
        <w:t>获取固件</w:t>
      </w:r>
    </w:p>
    <w:tbl>
      <w:tblPr>
        <w:tblStyle w:val="a6"/>
        <w:tblW w:w="0" w:type="auto"/>
        <w:tblInd w:w="378" w:type="dxa"/>
        <w:tblLook w:val="04A0" w:firstRow="1" w:lastRow="0" w:firstColumn="1" w:lastColumn="0" w:noHBand="0" w:noVBand="1"/>
      </w:tblPr>
      <w:tblGrid>
        <w:gridCol w:w="1998"/>
        <w:gridCol w:w="2835"/>
        <w:gridCol w:w="5103"/>
      </w:tblGrid>
      <w:tr w:rsidR="00E92B56" w:rsidRPr="00905C2F" w:rsidTr="001F4C81">
        <w:tc>
          <w:tcPr>
            <w:tcW w:w="1998" w:type="dxa"/>
            <w:shd w:val="clear" w:color="auto" w:fill="D9D9D9" w:themeFill="background1" w:themeFillShade="D9"/>
            <w:vAlign w:val="center"/>
          </w:tcPr>
          <w:p w:rsidR="00E92B56" w:rsidRPr="00905C2F" w:rsidRDefault="00E92B56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</w:t>
            </w:r>
            <w:r w:rsidRPr="00F539D3">
              <w:rPr>
                <w:b/>
                <w:lang w:eastAsia="zh-CN"/>
              </w:rPr>
              <w:t>arameter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92B56" w:rsidRPr="00905C2F" w:rsidRDefault="00E92B56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Value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E92B56" w:rsidRPr="00905C2F" w:rsidRDefault="00E92B56" w:rsidP="001F4C81">
            <w:pPr>
              <w:spacing w:after="0" w:line="360" w:lineRule="auto"/>
              <w:jc w:val="center"/>
              <w:rPr>
                <w:b/>
                <w:lang w:eastAsia="zh-CN"/>
              </w:rPr>
            </w:pPr>
            <w:r w:rsidRPr="00905C2F">
              <w:rPr>
                <w:rFonts w:hint="eastAsia"/>
                <w:b/>
                <w:lang w:eastAsia="zh-CN"/>
              </w:rPr>
              <w:t>Description</w:t>
            </w:r>
          </w:p>
        </w:tc>
      </w:tr>
      <w:tr w:rsidR="00E92B56" w:rsidTr="001F4C81">
        <w:tc>
          <w:tcPr>
            <w:tcW w:w="1998" w:type="dxa"/>
            <w:shd w:val="clear" w:color="auto" w:fill="auto"/>
            <w:vAlign w:val="center"/>
          </w:tcPr>
          <w:p w:rsidR="00E92B56" w:rsidRDefault="00E92B56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</w:t>
            </w:r>
          </w:p>
        </w:tc>
        <w:tc>
          <w:tcPr>
            <w:tcW w:w="2835" w:type="dxa"/>
          </w:tcPr>
          <w:p w:rsidR="00E92B56" w:rsidRDefault="006B2B46" w:rsidP="00CC7712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ClientGetF</w:t>
            </w:r>
            <w:r w:rsidR="00CC7712">
              <w:rPr>
                <w:rFonts w:hint="eastAsia"/>
                <w:lang w:eastAsia="zh-CN"/>
              </w:rPr>
              <w:t>ile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92B56" w:rsidRDefault="00E92B56" w:rsidP="003F6E53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 w:rsidR="003F6E53">
              <w:rPr>
                <w:rFonts w:hint="eastAsia"/>
                <w:lang w:eastAsia="zh-CN"/>
              </w:rPr>
              <w:t>文件</w:t>
            </w:r>
          </w:p>
        </w:tc>
      </w:tr>
      <w:tr w:rsidR="00E92B56" w:rsidTr="001F4C81">
        <w:tc>
          <w:tcPr>
            <w:tcW w:w="1998" w:type="dxa"/>
            <w:shd w:val="clear" w:color="auto" w:fill="auto"/>
            <w:vAlign w:val="center"/>
          </w:tcPr>
          <w:p w:rsidR="00E92B56" w:rsidRDefault="00E92B56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2835" w:type="dxa"/>
          </w:tcPr>
          <w:p w:rsidR="00E92B56" w:rsidRDefault="00E92B56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E92B56" w:rsidRDefault="00E92B56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用于身份校验</w:t>
            </w:r>
          </w:p>
        </w:tc>
      </w:tr>
      <w:tr w:rsidR="00E92B56" w:rsidTr="001F4C81">
        <w:tc>
          <w:tcPr>
            <w:tcW w:w="1998" w:type="dxa"/>
            <w:shd w:val="clear" w:color="auto" w:fill="auto"/>
            <w:vAlign w:val="center"/>
          </w:tcPr>
          <w:p w:rsidR="00E92B56" w:rsidRDefault="00C81577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2835" w:type="dxa"/>
          </w:tcPr>
          <w:p w:rsidR="00E92B56" w:rsidRDefault="00E92B56" w:rsidP="001F4C81">
            <w:pPr>
              <w:spacing w:after="0" w:line="360" w:lineRule="auto"/>
              <w:jc w:val="center"/>
              <w:rPr>
                <w:lang w:eastAsia="zh-CN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E92B56" w:rsidRDefault="00474613" w:rsidP="001F4C81">
            <w:pPr>
              <w:spacing w:after="0"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固件的网络定位符</w:t>
            </w:r>
          </w:p>
        </w:tc>
      </w:tr>
    </w:tbl>
    <w:p w:rsidR="00E92B56" w:rsidRPr="006C2334" w:rsidRDefault="00E92B56" w:rsidP="00146FCC">
      <w:pPr>
        <w:tabs>
          <w:tab w:val="left" w:pos="720"/>
        </w:tabs>
        <w:ind w:left="720"/>
        <w:rPr>
          <w:lang w:eastAsia="zh-CN"/>
        </w:rPr>
      </w:pPr>
    </w:p>
    <w:sectPr w:rsidR="00E92B56" w:rsidRPr="006C2334" w:rsidSect="00BB43CD">
      <w:headerReference w:type="default" r:id="rId9"/>
      <w:footerReference w:type="default" r:id="rId10"/>
      <w:headerReference w:type="first" r:id="rId11"/>
      <w:pgSz w:w="11907" w:h="16839" w:code="9"/>
      <w:pgMar w:top="720" w:right="720" w:bottom="720" w:left="720" w:header="630" w:footer="22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77F" w:rsidRDefault="0066277F" w:rsidP="00B953C0">
      <w:pPr>
        <w:spacing w:after="0" w:line="240" w:lineRule="auto"/>
      </w:pPr>
      <w:r>
        <w:separator/>
      </w:r>
    </w:p>
  </w:endnote>
  <w:endnote w:type="continuationSeparator" w:id="0">
    <w:p w:rsidR="0066277F" w:rsidRDefault="0066277F" w:rsidP="00B9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58" w:type="dxa"/>
      <w:tblLook w:val="04A0" w:firstRow="1" w:lastRow="0" w:firstColumn="1" w:lastColumn="0" w:noHBand="0" w:noVBand="1"/>
    </w:tblPr>
    <w:tblGrid>
      <w:gridCol w:w="2970"/>
      <w:gridCol w:w="3870"/>
      <w:gridCol w:w="2565"/>
    </w:tblGrid>
    <w:tr w:rsidR="00B7641C" w:rsidRPr="00395756" w:rsidTr="00BB43CD">
      <w:tc>
        <w:tcPr>
          <w:tcW w:w="2970" w:type="dxa"/>
          <w:shd w:val="clear" w:color="auto" w:fill="auto"/>
          <w:vAlign w:val="center"/>
        </w:tcPr>
        <w:p w:rsidR="00B7641C" w:rsidRPr="00395756" w:rsidRDefault="00B7641C" w:rsidP="00BB43CD">
          <w:pPr>
            <w:pStyle w:val="a8"/>
            <w:rPr>
              <w:rFonts w:cs="Arial"/>
              <w:b/>
              <w:color w:val="595959"/>
            </w:rPr>
          </w:pPr>
          <w:r w:rsidRPr="00395756">
            <w:rPr>
              <w:rFonts w:cs="Arial"/>
              <w:b/>
              <w:color w:val="595959"/>
            </w:rPr>
            <w:fldChar w:fldCharType="begin"/>
          </w:r>
          <w:r w:rsidRPr="00395756">
            <w:rPr>
              <w:rFonts w:cs="Arial"/>
              <w:b/>
              <w:color w:val="595959"/>
            </w:rPr>
            <w:instrText xml:space="preserve"> REF DocNum \h  \* MERGEFORMAT </w:instrText>
          </w:r>
          <w:r w:rsidRPr="00395756">
            <w:rPr>
              <w:rFonts w:cs="Arial"/>
              <w:b/>
              <w:color w:val="595959"/>
            </w:rPr>
          </w:r>
          <w:r w:rsidRPr="00395756">
            <w:rPr>
              <w:rFonts w:cs="Arial"/>
              <w:b/>
              <w:color w:val="595959"/>
            </w:rPr>
            <w:fldChar w:fldCharType="separate"/>
          </w:r>
          <w:r w:rsidRPr="00E716C6">
            <w:rPr>
              <w:rFonts w:eastAsia="宋体" w:cs="Arial"/>
              <w:b/>
              <w:noProof/>
              <w:color w:val="595959"/>
            </w:rPr>
            <w:t>RND-DS-SJZSW0002</w:t>
          </w:r>
          <w:r w:rsidRPr="00395756">
            <w:rPr>
              <w:rFonts w:cs="Arial"/>
              <w:b/>
              <w:color w:val="595959"/>
            </w:rPr>
            <w:fldChar w:fldCharType="end"/>
          </w:r>
        </w:p>
      </w:tc>
      <w:tc>
        <w:tcPr>
          <w:tcW w:w="3870" w:type="dxa"/>
          <w:shd w:val="clear" w:color="auto" w:fill="auto"/>
        </w:tcPr>
        <w:p w:rsidR="00B7641C" w:rsidRPr="00395756" w:rsidRDefault="00B7641C" w:rsidP="002148B2">
          <w:pPr>
            <w:pStyle w:val="a8"/>
            <w:jc w:val="center"/>
            <w:rPr>
              <w:rFonts w:cs="Arial"/>
              <w:b/>
              <w:color w:val="595959"/>
              <w:lang w:eastAsia="zh-CN"/>
            </w:rPr>
          </w:pPr>
          <w:r w:rsidRPr="00395756">
            <w:rPr>
              <w:rFonts w:cs="Arial"/>
              <w:b/>
              <w:color w:val="595959"/>
            </w:rPr>
            <w:fldChar w:fldCharType="begin"/>
          </w:r>
          <w:r w:rsidRPr="00395756">
            <w:rPr>
              <w:rFonts w:cs="Arial"/>
              <w:b/>
              <w:color w:val="595959"/>
              <w:lang w:eastAsia="zh-CN"/>
            </w:rPr>
            <w:instrText xml:space="preserve"> REF Title \h  \* MERGEFORMAT </w:instrText>
          </w:r>
          <w:r w:rsidRPr="00395756">
            <w:rPr>
              <w:rFonts w:cs="Arial"/>
              <w:b/>
              <w:color w:val="595959"/>
            </w:rPr>
          </w:r>
          <w:r w:rsidRPr="00395756">
            <w:rPr>
              <w:rFonts w:cs="Arial"/>
              <w:b/>
              <w:color w:val="595959"/>
            </w:rPr>
            <w:fldChar w:fldCharType="separate"/>
          </w:r>
          <w:r w:rsidRPr="00E716C6">
            <w:rPr>
              <w:rFonts w:cs="Arial" w:hint="eastAsia"/>
              <w:b/>
              <w:noProof/>
              <w:color w:val="595959"/>
              <w:lang w:eastAsia="zh-CN"/>
            </w:rPr>
            <w:t>升降桌通讯协议</w:t>
          </w:r>
          <w:r w:rsidRPr="00395756">
            <w:rPr>
              <w:rFonts w:cs="Arial"/>
              <w:b/>
              <w:color w:val="595959"/>
            </w:rPr>
            <w:fldChar w:fldCharType="end"/>
          </w:r>
        </w:p>
      </w:tc>
      <w:tc>
        <w:tcPr>
          <w:tcW w:w="2565" w:type="dxa"/>
          <w:shd w:val="clear" w:color="auto" w:fill="auto"/>
          <w:vAlign w:val="center"/>
        </w:tcPr>
        <w:p w:rsidR="00B7641C" w:rsidRPr="00395756" w:rsidRDefault="00B7641C" w:rsidP="00BB43CD">
          <w:pPr>
            <w:pStyle w:val="a8"/>
            <w:jc w:val="right"/>
            <w:rPr>
              <w:rFonts w:cs="Arial"/>
              <w:b/>
              <w:color w:val="595959"/>
            </w:rPr>
          </w:pPr>
          <w:r w:rsidRPr="00395756">
            <w:rPr>
              <w:rFonts w:cs="Arial"/>
              <w:b/>
              <w:bCs/>
              <w:color w:val="595959"/>
            </w:rPr>
            <w:fldChar w:fldCharType="begin"/>
          </w:r>
          <w:r w:rsidRPr="00395756">
            <w:rPr>
              <w:rFonts w:cs="Arial"/>
              <w:b/>
              <w:bCs/>
              <w:color w:val="595959"/>
            </w:rPr>
            <w:instrText xml:space="preserve"> PAGE </w:instrText>
          </w:r>
          <w:r w:rsidRPr="00395756">
            <w:rPr>
              <w:rFonts w:cs="Arial"/>
              <w:b/>
              <w:bCs/>
              <w:color w:val="595959"/>
            </w:rPr>
            <w:fldChar w:fldCharType="separate"/>
          </w:r>
          <w:r w:rsidR="00633B02">
            <w:rPr>
              <w:rFonts w:cs="Arial"/>
              <w:b/>
              <w:bCs/>
              <w:noProof/>
              <w:color w:val="595959"/>
            </w:rPr>
            <w:t>2</w:t>
          </w:r>
          <w:r w:rsidRPr="00395756">
            <w:rPr>
              <w:rFonts w:cs="Arial"/>
              <w:b/>
              <w:bCs/>
              <w:color w:val="595959"/>
            </w:rPr>
            <w:fldChar w:fldCharType="end"/>
          </w:r>
          <w:r w:rsidRPr="00395756">
            <w:rPr>
              <w:rFonts w:cs="Arial"/>
              <w:b/>
              <w:color w:val="595959"/>
            </w:rPr>
            <w:t>/</w:t>
          </w:r>
          <w:r w:rsidRPr="00395756">
            <w:rPr>
              <w:rFonts w:cs="Arial"/>
              <w:b/>
              <w:bCs/>
              <w:color w:val="595959"/>
            </w:rPr>
            <w:fldChar w:fldCharType="begin"/>
          </w:r>
          <w:r w:rsidRPr="00395756">
            <w:rPr>
              <w:rFonts w:cs="Arial"/>
              <w:b/>
              <w:bCs/>
              <w:color w:val="595959"/>
            </w:rPr>
            <w:instrText xml:space="preserve"> NUMPAGES  </w:instrText>
          </w:r>
          <w:r w:rsidRPr="00395756">
            <w:rPr>
              <w:rFonts w:cs="Arial"/>
              <w:b/>
              <w:bCs/>
              <w:color w:val="595959"/>
            </w:rPr>
            <w:fldChar w:fldCharType="separate"/>
          </w:r>
          <w:r w:rsidR="00633B02">
            <w:rPr>
              <w:rFonts w:cs="Arial"/>
              <w:b/>
              <w:bCs/>
              <w:noProof/>
              <w:color w:val="595959"/>
            </w:rPr>
            <w:t>4</w:t>
          </w:r>
          <w:r w:rsidRPr="00395756">
            <w:rPr>
              <w:rFonts w:cs="Arial"/>
              <w:b/>
              <w:bCs/>
              <w:color w:val="595959"/>
            </w:rPr>
            <w:fldChar w:fldCharType="end"/>
          </w:r>
        </w:p>
      </w:tc>
    </w:tr>
  </w:tbl>
  <w:p w:rsidR="00B7641C" w:rsidRPr="009033DD" w:rsidRDefault="00B7641C" w:rsidP="009033DD">
    <w:pPr>
      <w:pStyle w:val="a8"/>
      <w:jc w:val="right"/>
      <w:rPr>
        <w:rFonts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77F" w:rsidRDefault="0066277F" w:rsidP="00B953C0">
      <w:pPr>
        <w:spacing w:after="0" w:line="240" w:lineRule="auto"/>
      </w:pPr>
      <w:r>
        <w:separator/>
      </w:r>
    </w:p>
  </w:footnote>
  <w:footnote w:type="continuationSeparator" w:id="0">
    <w:p w:rsidR="0066277F" w:rsidRDefault="0066277F" w:rsidP="00B95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792"/>
      <w:gridCol w:w="5058"/>
      <w:gridCol w:w="1872"/>
      <w:gridCol w:w="1998"/>
    </w:tblGrid>
    <w:tr w:rsidR="00B7641C" w:rsidRPr="00C929F4" w:rsidTr="00BB43CD">
      <w:trPr>
        <w:trHeight w:val="80"/>
      </w:trPr>
      <w:tc>
        <w:tcPr>
          <w:tcW w:w="792" w:type="dxa"/>
          <w:vMerge w:val="restart"/>
          <w:tcMar>
            <w:left w:w="0" w:type="dxa"/>
            <w:right w:w="0" w:type="dxa"/>
          </w:tcMar>
          <w:vAlign w:val="center"/>
        </w:tcPr>
        <w:p w:rsidR="00B7641C" w:rsidRPr="004637DD" w:rsidRDefault="00B7641C" w:rsidP="00BB43CD">
          <w:pPr>
            <w:pStyle w:val="a7"/>
            <w:rPr>
              <w:sz w:val="4"/>
              <w:szCs w:val="4"/>
              <w:lang w:eastAsia="zh-CN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58240" behindDoc="1" locked="0" layoutInCell="1" allowOverlap="1" wp14:anchorId="07369319" wp14:editId="53B5E565">
                <wp:simplePos x="0" y="0"/>
                <wp:positionH relativeFrom="column">
                  <wp:posOffset>5715</wp:posOffset>
                </wp:positionH>
                <wp:positionV relativeFrom="paragraph">
                  <wp:posOffset>36195</wp:posOffset>
                </wp:positionV>
                <wp:extent cx="493395" cy="493395"/>
                <wp:effectExtent l="0" t="0" r="1905" b="1905"/>
                <wp:wrapThrough wrapText="bothSides">
                  <wp:wrapPolygon edited="0">
                    <wp:start x="0" y="0"/>
                    <wp:lineTo x="0" y="15846"/>
                    <wp:lineTo x="2502" y="20849"/>
                    <wp:lineTo x="20849" y="20849"/>
                    <wp:lineTo x="20849" y="4170"/>
                    <wp:lineTo x="18347" y="0"/>
                    <wp:lineTo x="0" y="0"/>
                  </wp:wrapPolygon>
                </wp:wrapThrough>
                <wp:docPr id="7" name="Picture 1" descr="Description: Description: C:\Users\Dave\Dropbox\LDOMotors\Branding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ave\Dropbox\LDOMotors\Branding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58" w:type="dxa"/>
          <w:vMerge w:val="restart"/>
          <w:tcBorders>
            <w:right w:val="single" w:sz="8" w:space="0" w:color="7F7F7F"/>
          </w:tcBorders>
          <w:vAlign w:val="center"/>
        </w:tcPr>
        <w:p w:rsidR="00B7641C" w:rsidRPr="00524BA3" w:rsidRDefault="00B7641C" w:rsidP="00BB43CD">
          <w:pPr>
            <w:pStyle w:val="a7"/>
            <w:spacing w:line="360" w:lineRule="auto"/>
            <w:rPr>
              <w:sz w:val="28"/>
              <w:szCs w:val="28"/>
              <w:lang w:eastAsia="zh-CN"/>
            </w:rPr>
          </w:pPr>
          <w:r w:rsidRPr="00524BA3">
            <w:rPr>
              <w:rFonts w:ascii="黑体" w:hAnsi="黑体" w:hint="eastAsia"/>
              <w:color w:val="1F497D"/>
              <w:sz w:val="28"/>
              <w:szCs w:val="28"/>
              <w:lang w:eastAsia="zh-CN"/>
            </w:rPr>
            <w:t>深圳市蓝德欧智能控制技术有限公司</w:t>
          </w:r>
        </w:p>
      </w:tc>
      <w:tc>
        <w:tcPr>
          <w:tcW w:w="3870" w:type="dxa"/>
          <w:gridSpan w:val="2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BB43CD" w:rsidRDefault="00B7641C" w:rsidP="00BB43CD">
          <w:pPr>
            <w:pStyle w:val="a7"/>
            <w:rPr>
              <w:rFonts w:ascii="黑体" w:hAnsi="黑体"/>
              <w:color w:val="595959"/>
              <w:sz w:val="20"/>
              <w:szCs w:val="20"/>
              <w:lang w:eastAsia="zh-CN"/>
            </w:rPr>
          </w:pPr>
          <w:r w:rsidRPr="00BB43CD">
            <w:rPr>
              <w:rFonts w:ascii="黑体" w:hAnsi="黑体" w:hint="eastAsia"/>
              <w:color w:val="595959"/>
              <w:sz w:val="20"/>
              <w:szCs w:val="20"/>
            </w:rPr>
            <w:t>编码：</w:t>
          </w:r>
          <w:r w:rsidRPr="00BB43CD">
            <w:rPr>
              <w:rFonts w:cs="Arial"/>
              <w:color w:val="595959"/>
              <w:sz w:val="20"/>
              <w:szCs w:val="20"/>
            </w:rPr>
            <w:fldChar w:fldCharType="begin"/>
          </w:r>
          <w:r w:rsidRPr="00BB43CD">
            <w:rPr>
              <w:rFonts w:cs="Arial"/>
              <w:color w:val="595959"/>
              <w:sz w:val="20"/>
              <w:szCs w:val="20"/>
            </w:rPr>
            <w:instrText xml:space="preserve"> REF DocNum \h  \* MERGEFORMAT </w:instrText>
          </w:r>
          <w:r w:rsidRPr="00BB43CD">
            <w:rPr>
              <w:rFonts w:cs="Arial"/>
              <w:color w:val="595959"/>
              <w:sz w:val="20"/>
              <w:szCs w:val="20"/>
            </w:rPr>
          </w:r>
          <w:r w:rsidRPr="00BB43CD">
            <w:rPr>
              <w:rFonts w:cs="Arial"/>
              <w:color w:val="595959"/>
              <w:sz w:val="20"/>
              <w:szCs w:val="20"/>
            </w:rPr>
            <w:fldChar w:fldCharType="separate"/>
          </w:r>
          <w:r w:rsidR="007D2445" w:rsidRPr="007D2445">
            <w:rPr>
              <w:rFonts w:eastAsia="宋体" w:cs="Arial"/>
              <w:noProof/>
              <w:color w:val="595959"/>
              <w:sz w:val="20"/>
              <w:szCs w:val="20"/>
            </w:rPr>
            <w:t>CS-DS-SJZSW0002</w:t>
          </w:r>
          <w:r w:rsidRPr="00BB43CD">
            <w:rPr>
              <w:rFonts w:cs="Arial"/>
              <w:color w:val="595959"/>
              <w:sz w:val="20"/>
              <w:szCs w:val="20"/>
            </w:rPr>
            <w:fldChar w:fldCharType="end"/>
          </w:r>
        </w:p>
      </w:tc>
    </w:tr>
    <w:tr w:rsidR="00B7641C" w:rsidRPr="00C929F4" w:rsidTr="00BB43CD">
      <w:trPr>
        <w:trHeight w:val="80"/>
      </w:trPr>
      <w:tc>
        <w:tcPr>
          <w:tcW w:w="792" w:type="dxa"/>
          <w:vMerge/>
          <w:vAlign w:val="center"/>
        </w:tcPr>
        <w:p w:rsidR="00B7641C" w:rsidRDefault="00B7641C" w:rsidP="00BB43CD">
          <w:pPr>
            <w:pStyle w:val="a7"/>
            <w:rPr>
              <w:noProof/>
              <w:lang w:eastAsia="zh-CN"/>
            </w:rPr>
          </w:pPr>
        </w:p>
      </w:tc>
      <w:tc>
        <w:tcPr>
          <w:tcW w:w="5058" w:type="dxa"/>
          <w:vMerge/>
          <w:tcBorders>
            <w:right w:val="single" w:sz="8" w:space="0" w:color="7F7F7F"/>
          </w:tcBorders>
          <w:vAlign w:val="center"/>
        </w:tcPr>
        <w:p w:rsidR="00B7641C" w:rsidRPr="00B85F83" w:rsidRDefault="00B7641C" w:rsidP="00BB43CD">
          <w:pPr>
            <w:pStyle w:val="a7"/>
            <w:spacing w:line="360" w:lineRule="auto"/>
            <w:rPr>
              <w:rFonts w:ascii="黑体" w:hAnsi="黑体"/>
              <w:color w:val="1F497D"/>
              <w:sz w:val="24"/>
              <w:szCs w:val="24"/>
              <w:lang w:eastAsia="zh-CN"/>
            </w:rPr>
          </w:pPr>
        </w:p>
      </w:tc>
      <w:tc>
        <w:tcPr>
          <w:tcW w:w="3870" w:type="dxa"/>
          <w:gridSpan w:val="2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BB43CD" w:rsidRDefault="00B7641C" w:rsidP="007E5181">
          <w:pPr>
            <w:pStyle w:val="a7"/>
            <w:rPr>
              <w:rFonts w:ascii="黑体" w:hAnsi="黑体"/>
              <w:color w:val="595959"/>
              <w:sz w:val="20"/>
              <w:szCs w:val="20"/>
              <w:lang w:eastAsia="zh-CN"/>
            </w:rPr>
          </w:pPr>
          <w:r w:rsidRPr="00BB43CD">
            <w:rPr>
              <w:rFonts w:ascii="黑体" w:hAnsi="黑体" w:hint="eastAsia"/>
              <w:color w:val="595959"/>
              <w:sz w:val="20"/>
              <w:szCs w:val="20"/>
            </w:rPr>
            <w:t>日期：</w:t>
          </w:r>
          <w:r w:rsidRPr="007E5181">
            <w:rPr>
              <w:rFonts w:cs="Arial"/>
              <w:color w:val="595959"/>
              <w:sz w:val="20"/>
              <w:szCs w:val="20"/>
              <w:lang w:eastAsia="zh-CN"/>
            </w:rPr>
            <w:fldChar w:fldCharType="begin"/>
          </w:r>
          <w:r w:rsidRPr="007E5181">
            <w:rPr>
              <w:rFonts w:cs="Arial"/>
              <w:color w:val="595959"/>
              <w:sz w:val="20"/>
              <w:szCs w:val="20"/>
              <w:lang w:eastAsia="zh-CN"/>
            </w:rPr>
            <w:instrText xml:space="preserve"> REF CreationDate \h  \* MERGEFORMAT </w:instrText>
          </w:r>
          <w:r w:rsidRPr="007E5181">
            <w:rPr>
              <w:rFonts w:cs="Arial"/>
              <w:color w:val="595959"/>
              <w:sz w:val="20"/>
              <w:szCs w:val="20"/>
              <w:lang w:eastAsia="zh-CN"/>
            </w:rPr>
          </w:r>
          <w:r w:rsidRPr="007E5181">
            <w:rPr>
              <w:rFonts w:cs="Arial"/>
              <w:color w:val="595959"/>
              <w:sz w:val="20"/>
              <w:szCs w:val="20"/>
              <w:lang w:eastAsia="zh-CN"/>
            </w:rPr>
            <w:fldChar w:fldCharType="separate"/>
          </w:r>
          <w:r w:rsidR="007D2445" w:rsidRPr="007D2445">
            <w:rPr>
              <w:rFonts w:cs="Arial"/>
              <w:noProof/>
              <w:color w:val="595959"/>
              <w:sz w:val="20"/>
              <w:szCs w:val="20"/>
            </w:rPr>
            <w:t>2018-09-10</w:t>
          </w:r>
          <w:r w:rsidRPr="007E5181">
            <w:rPr>
              <w:rFonts w:cs="Arial"/>
              <w:color w:val="595959"/>
              <w:sz w:val="20"/>
              <w:szCs w:val="20"/>
              <w:lang w:eastAsia="zh-CN"/>
            </w:rPr>
            <w:fldChar w:fldCharType="end"/>
          </w:r>
        </w:p>
      </w:tc>
    </w:tr>
    <w:tr w:rsidR="00B7641C" w:rsidRPr="00C929F4" w:rsidTr="00CD3AB8">
      <w:trPr>
        <w:trHeight w:val="322"/>
      </w:trPr>
      <w:tc>
        <w:tcPr>
          <w:tcW w:w="792" w:type="dxa"/>
          <w:vMerge/>
          <w:vAlign w:val="center"/>
        </w:tcPr>
        <w:p w:rsidR="00B7641C" w:rsidRDefault="00B7641C" w:rsidP="00BB43CD">
          <w:pPr>
            <w:pStyle w:val="a7"/>
            <w:rPr>
              <w:noProof/>
              <w:lang w:eastAsia="zh-CN"/>
            </w:rPr>
          </w:pPr>
        </w:p>
      </w:tc>
      <w:tc>
        <w:tcPr>
          <w:tcW w:w="5058" w:type="dxa"/>
          <w:vMerge/>
          <w:tcBorders>
            <w:right w:val="single" w:sz="8" w:space="0" w:color="7F7F7F"/>
          </w:tcBorders>
          <w:vAlign w:val="center"/>
        </w:tcPr>
        <w:p w:rsidR="00B7641C" w:rsidRPr="00B85F83" w:rsidRDefault="00B7641C" w:rsidP="00BB43CD">
          <w:pPr>
            <w:pStyle w:val="a7"/>
            <w:spacing w:line="360" w:lineRule="auto"/>
            <w:rPr>
              <w:rFonts w:ascii="黑体" w:hAnsi="黑体"/>
              <w:color w:val="1F497D"/>
              <w:sz w:val="24"/>
              <w:szCs w:val="24"/>
              <w:lang w:eastAsia="zh-CN"/>
            </w:rPr>
          </w:pPr>
        </w:p>
      </w:tc>
      <w:tc>
        <w:tcPr>
          <w:tcW w:w="1872" w:type="dxa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395756" w:rsidRDefault="00B7641C" w:rsidP="0020077D">
          <w:pPr>
            <w:rPr>
              <w:rFonts w:ascii="黑体" w:hAnsi="黑体"/>
              <w:color w:val="595959"/>
              <w:sz w:val="20"/>
              <w:szCs w:val="20"/>
            </w:rPr>
          </w:pPr>
          <w:r w:rsidRPr="00395756">
            <w:rPr>
              <w:rFonts w:ascii="黑体" w:hAnsi="黑体" w:hint="eastAsia"/>
              <w:color w:val="595959"/>
              <w:sz w:val="20"/>
              <w:szCs w:val="20"/>
            </w:rPr>
            <w:t>密级：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begin"/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instrText xml:space="preserve"> </w:instrText>
          </w:r>
          <w:r w:rsidRPr="00395756">
            <w:rPr>
              <w:rFonts w:ascii="黑体" w:hAnsi="黑体" w:hint="eastAsia"/>
              <w:color w:val="595959"/>
              <w:sz w:val="20"/>
              <w:szCs w:val="20"/>
            </w:rPr>
            <w:instrText>REF AccessLevel \h</w:instrTex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instrText xml:space="preserve">  \* MERGEFORMAT </w:instrText>
          </w:r>
          <w:r w:rsidRPr="00395756">
            <w:rPr>
              <w:rFonts w:ascii="黑体" w:hAnsi="黑体"/>
              <w:color w:val="595959"/>
              <w:sz w:val="20"/>
              <w:szCs w:val="20"/>
            </w:rPr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separate"/>
          </w:r>
          <w:r w:rsidRPr="00E716C6">
            <w:rPr>
              <w:color w:val="595959"/>
              <w:sz w:val="20"/>
              <w:szCs w:val="20"/>
            </w:rPr>
            <w:t>部门公开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end"/>
          </w:r>
        </w:p>
      </w:tc>
      <w:tc>
        <w:tcPr>
          <w:tcW w:w="1998" w:type="dxa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395756" w:rsidRDefault="00B7641C" w:rsidP="00BB43CD">
          <w:pPr>
            <w:rPr>
              <w:rFonts w:ascii="黑体" w:hAnsi="黑体"/>
              <w:color w:val="595959"/>
              <w:sz w:val="20"/>
              <w:szCs w:val="20"/>
            </w:rPr>
          </w:pPr>
          <w:r w:rsidRPr="00395756">
            <w:rPr>
              <w:rFonts w:ascii="黑体" w:hAnsi="黑体" w:hint="eastAsia"/>
              <w:color w:val="595959"/>
              <w:sz w:val="20"/>
              <w:szCs w:val="20"/>
            </w:rPr>
            <w:t>范围：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begin"/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instrText xml:space="preserve"> </w:instrText>
          </w:r>
          <w:r w:rsidRPr="00395756">
            <w:rPr>
              <w:rFonts w:ascii="黑体" w:hAnsi="黑体" w:hint="eastAsia"/>
              <w:color w:val="595959"/>
              <w:sz w:val="20"/>
              <w:szCs w:val="20"/>
            </w:rPr>
            <w:instrText>REF AccessRange \h</w:instrTex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instrText xml:space="preserve">  \* MERGEFORMAT </w:instrText>
          </w:r>
          <w:r w:rsidRPr="00395756">
            <w:rPr>
              <w:rFonts w:ascii="黑体" w:hAnsi="黑体"/>
              <w:color w:val="595959"/>
              <w:sz w:val="20"/>
              <w:szCs w:val="20"/>
            </w:rPr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separate"/>
          </w:r>
          <w:r w:rsidRPr="00E716C6">
            <w:rPr>
              <w:rFonts w:ascii="黑体" w:hAnsi="黑体"/>
              <w:noProof/>
              <w:color w:val="595959"/>
              <w:sz w:val="20"/>
              <w:szCs w:val="20"/>
            </w:rPr>
            <w:t>研发部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end"/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t xml:space="preserve"> </w:t>
          </w:r>
        </w:p>
      </w:tc>
    </w:tr>
    <w:tr w:rsidR="00B7641C" w:rsidTr="00BB43CD">
      <w:tblPrEx>
        <w:tblLook w:val="0000" w:firstRow="0" w:lastRow="0" w:firstColumn="0" w:lastColumn="0" w:noHBand="0" w:noVBand="0"/>
      </w:tblPrEx>
      <w:trPr>
        <w:trHeight w:val="70"/>
      </w:trPr>
      <w:tc>
        <w:tcPr>
          <w:tcW w:w="9720" w:type="dxa"/>
          <w:gridSpan w:val="4"/>
          <w:tcBorders>
            <w:bottom w:val="single" w:sz="12" w:space="0" w:color="365F91"/>
          </w:tcBorders>
        </w:tcPr>
        <w:p w:rsidR="00B7641C" w:rsidRPr="00BB43CD" w:rsidRDefault="00B7641C" w:rsidP="00BB43CD">
          <w:pPr>
            <w:pStyle w:val="a7"/>
            <w:jc w:val="center"/>
            <w:rPr>
              <w:sz w:val="10"/>
              <w:szCs w:val="10"/>
              <w:lang w:eastAsia="zh-CN"/>
            </w:rPr>
          </w:pPr>
        </w:p>
      </w:tc>
    </w:tr>
  </w:tbl>
  <w:p w:rsidR="00B7641C" w:rsidRDefault="00B7641C" w:rsidP="00C72F6D">
    <w:pPr>
      <w:pStyle w:val="a7"/>
      <w:jc w:val="center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792"/>
      <w:gridCol w:w="5058"/>
      <w:gridCol w:w="1872"/>
      <w:gridCol w:w="1998"/>
    </w:tblGrid>
    <w:tr w:rsidR="00B7641C" w:rsidRPr="00C929F4" w:rsidTr="00BB43CD">
      <w:trPr>
        <w:trHeight w:val="80"/>
      </w:trPr>
      <w:tc>
        <w:tcPr>
          <w:tcW w:w="792" w:type="dxa"/>
          <w:vMerge w:val="restart"/>
          <w:tcMar>
            <w:left w:w="0" w:type="dxa"/>
            <w:right w:w="0" w:type="dxa"/>
          </w:tcMar>
          <w:vAlign w:val="center"/>
        </w:tcPr>
        <w:p w:rsidR="00B7641C" w:rsidRPr="004637DD" w:rsidRDefault="00B7641C" w:rsidP="003C4B01">
          <w:pPr>
            <w:pStyle w:val="a7"/>
            <w:rPr>
              <w:sz w:val="4"/>
              <w:szCs w:val="4"/>
              <w:lang w:eastAsia="zh-CN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57216" behindDoc="1" locked="0" layoutInCell="1" allowOverlap="1" wp14:anchorId="042E4031" wp14:editId="7D614BDF">
                <wp:simplePos x="0" y="0"/>
                <wp:positionH relativeFrom="column">
                  <wp:posOffset>5715</wp:posOffset>
                </wp:positionH>
                <wp:positionV relativeFrom="paragraph">
                  <wp:posOffset>36195</wp:posOffset>
                </wp:positionV>
                <wp:extent cx="493395" cy="493395"/>
                <wp:effectExtent l="0" t="0" r="1905" b="1905"/>
                <wp:wrapThrough wrapText="bothSides">
                  <wp:wrapPolygon edited="0">
                    <wp:start x="0" y="0"/>
                    <wp:lineTo x="0" y="15846"/>
                    <wp:lineTo x="2502" y="20849"/>
                    <wp:lineTo x="20849" y="20849"/>
                    <wp:lineTo x="20849" y="4170"/>
                    <wp:lineTo x="18347" y="0"/>
                    <wp:lineTo x="0" y="0"/>
                  </wp:wrapPolygon>
                </wp:wrapThrough>
                <wp:docPr id="6" name="Picture 1" descr="Description: Description: C:\Users\Dave\Dropbox\LDOMotors\Branding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ave\Dropbox\LDOMotors\Branding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58" w:type="dxa"/>
          <w:vMerge w:val="restart"/>
          <w:tcBorders>
            <w:right w:val="single" w:sz="8" w:space="0" w:color="7F7F7F"/>
          </w:tcBorders>
          <w:vAlign w:val="center"/>
        </w:tcPr>
        <w:p w:rsidR="00B7641C" w:rsidRPr="00524BA3" w:rsidRDefault="00B7641C" w:rsidP="003C4B01">
          <w:pPr>
            <w:pStyle w:val="a7"/>
            <w:spacing w:line="360" w:lineRule="auto"/>
            <w:rPr>
              <w:sz w:val="28"/>
              <w:szCs w:val="28"/>
              <w:lang w:eastAsia="zh-CN"/>
            </w:rPr>
          </w:pPr>
          <w:r w:rsidRPr="00524BA3">
            <w:rPr>
              <w:rFonts w:ascii="黑体" w:hAnsi="黑体" w:hint="eastAsia"/>
              <w:color w:val="1F497D"/>
              <w:sz w:val="28"/>
              <w:szCs w:val="28"/>
              <w:lang w:eastAsia="zh-CN"/>
            </w:rPr>
            <w:t>深圳市蓝德欧智能控制技术有限公司</w:t>
          </w:r>
        </w:p>
      </w:tc>
      <w:tc>
        <w:tcPr>
          <w:tcW w:w="3870" w:type="dxa"/>
          <w:gridSpan w:val="2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BB43CD" w:rsidRDefault="00B7641C" w:rsidP="002F4809">
          <w:pPr>
            <w:pStyle w:val="a7"/>
            <w:rPr>
              <w:rFonts w:ascii="黑体" w:hAnsi="黑体"/>
              <w:color w:val="595959"/>
              <w:sz w:val="20"/>
              <w:szCs w:val="20"/>
              <w:lang w:eastAsia="zh-CN"/>
            </w:rPr>
          </w:pPr>
          <w:r w:rsidRPr="00BB43CD">
            <w:rPr>
              <w:rFonts w:ascii="黑体" w:hAnsi="黑体" w:hint="eastAsia"/>
              <w:color w:val="595959"/>
              <w:sz w:val="20"/>
              <w:szCs w:val="20"/>
            </w:rPr>
            <w:t>编码：</w:t>
          </w:r>
          <w:r w:rsidRPr="00BB43CD">
            <w:rPr>
              <w:rFonts w:cs="Arial"/>
              <w:color w:val="595959"/>
              <w:sz w:val="20"/>
              <w:szCs w:val="20"/>
            </w:rPr>
            <w:fldChar w:fldCharType="begin"/>
          </w:r>
          <w:r w:rsidRPr="00BB43CD">
            <w:rPr>
              <w:rFonts w:cs="Arial"/>
              <w:color w:val="595959"/>
              <w:sz w:val="20"/>
              <w:szCs w:val="20"/>
            </w:rPr>
            <w:instrText xml:space="preserve"> REF DocNum \h  \* MERGEFORMAT </w:instrText>
          </w:r>
          <w:r w:rsidRPr="00BB43CD">
            <w:rPr>
              <w:rFonts w:cs="Arial"/>
              <w:color w:val="595959"/>
              <w:sz w:val="20"/>
              <w:szCs w:val="20"/>
            </w:rPr>
          </w:r>
          <w:r w:rsidRPr="00BB43CD">
            <w:rPr>
              <w:rFonts w:cs="Arial"/>
              <w:color w:val="595959"/>
              <w:sz w:val="20"/>
              <w:szCs w:val="20"/>
            </w:rPr>
            <w:fldChar w:fldCharType="separate"/>
          </w:r>
          <w:r w:rsidR="007D2445" w:rsidRPr="007D2445">
            <w:rPr>
              <w:rFonts w:eastAsia="宋体" w:cs="Arial"/>
              <w:noProof/>
              <w:color w:val="595959"/>
              <w:sz w:val="20"/>
              <w:szCs w:val="20"/>
            </w:rPr>
            <w:t>CS-DS-SJZSW0002</w:t>
          </w:r>
          <w:r w:rsidRPr="00BB43CD">
            <w:rPr>
              <w:rFonts w:cs="Arial"/>
              <w:color w:val="595959"/>
              <w:sz w:val="20"/>
              <w:szCs w:val="20"/>
            </w:rPr>
            <w:fldChar w:fldCharType="end"/>
          </w:r>
        </w:p>
      </w:tc>
    </w:tr>
    <w:tr w:rsidR="00B7641C" w:rsidRPr="00C929F4" w:rsidTr="00BB43CD">
      <w:trPr>
        <w:trHeight w:val="80"/>
      </w:trPr>
      <w:tc>
        <w:tcPr>
          <w:tcW w:w="792" w:type="dxa"/>
          <w:vMerge/>
          <w:vAlign w:val="center"/>
        </w:tcPr>
        <w:p w:rsidR="00B7641C" w:rsidRDefault="00B7641C" w:rsidP="003C4B01">
          <w:pPr>
            <w:pStyle w:val="a7"/>
            <w:rPr>
              <w:noProof/>
              <w:lang w:eastAsia="zh-CN"/>
            </w:rPr>
          </w:pPr>
        </w:p>
      </w:tc>
      <w:tc>
        <w:tcPr>
          <w:tcW w:w="5058" w:type="dxa"/>
          <w:vMerge/>
          <w:tcBorders>
            <w:right w:val="single" w:sz="8" w:space="0" w:color="7F7F7F"/>
          </w:tcBorders>
          <w:vAlign w:val="center"/>
        </w:tcPr>
        <w:p w:rsidR="00B7641C" w:rsidRPr="00B85F83" w:rsidRDefault="00B7641C" w:rsidP="003C4B01">
          <w:pPr>
            <w:pStyle w:val="a7"/>
            <w:spacing w:line="360" w:lineRule="auto"/>
            <w:rPr>
              <w:rFonts w:ascii="黑体" w:hAnsi="黑体"/>
              <w:color w:val="1F497D"/>
              <w:sz w:val="24"/>
              <w:szCs w:val="24"/>
              <w:lang w:eastAsia="zh-CN"/>
            </w:rPr>
          </w:pPr>
        </w:p>
      </w:tc>
      <w:tc>
        <w:tcPr>
          <w:tcW w:w="3870" w:type="dxa"/>
          <w:gridSpan w:val="2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BB43CD" w:rsidRDefault="00B7641C" w:rsidP="003B750B">
          <w:pPr>
            <w:pStyle w:val="a7"/>
            <w:rPr>
              <w:rFonts w:ascii="黑体" w:hAnsi="黑体"/>
              <w:color w:val="595959"/>
              <w:sz w:val="20"/>
              <w:szCs w:val="20"/>
              <w:lang w:eastAsia="zh-CN"/>
            </w:rPr>
          </w:pPr>
          <w:r w:rsidRPr="00BB43CD">
            <w:rPr>
              <w:rFonts w:ascii="黑体" w:hAnsi="黑体" w:hint="eastAsia"/>
              <w:color w:val="595959"/>
              <w:sz w:val="20"/>
              <w:szCs w:val="20"/>
            </w:rPr>
            <w:t>日期：</w:t>
          </w:r>
          <w:r w:rsidRPr="00395756">
            <w:rPr>
              <w:rFonts w:cs="Arial"/>
              <w:color w:val="595959"/>
              <w:sz w:val="20"/>
              <w:szCs w:val="20"/>
              <w:lang w:eastAsia="zh-CN"/>
            </w:rPr>
            <w:fldChar w:fldCharType="begin"/>
          </w:r>
          <w:r w:rsidRPr="00395756">
            <w:rPr>
              <w:rFonts w:cs="Arial"/>
              <w:color w:val="595959"/>
              <w:sz w:val="20"/>
              <w:szCs w:val="20"/>
              <w:lang w:eastAsia="zh-CN"/>
            </w:rPr>
            <w:instrText xml:space="preserve"> REF CreationDate \h  \* MERGEFORMAT </w:instrText>
          </w:r>
          <w:r w:rsidRPr="00395756">
            <w:rPr>
              <w:rFonts w:cs="Arial"/>
              <w:color w:val="595959"/>
              <w:sz w:val="20"/>
              <w:szCs w:val="20"/>
              <w:lang w:eastAsia="zh-CN"/>
            </w:rPr>
          </w:r>
          <w:r w:rsidRPr="00395756">
            <w:rPr>
              <w:rFonts w:cs="Arial"/>
              <w:color w:val="595959"/>
              <w:sz w:val="20"/>
              <w:szCs w:val="20"/>
              <w:lang w:eastAsia="zh-CN"/>
            </w:rPr>
            <w:fldChar w:fldCharType="separate"/>
          </w:r>
          <w:r w:rsidR="007D2445" w:rsidRPr="007D2445">
            <w:rPr>
              <w:rFonts w:cs="Arial"/>
              <w:noProof/>
              <w:color w:val="595959"/>
              <w:sz w:val="20"/>
              <w:szCs w:val="20"/>
            </w:rPr>
            <w:t>2018-09-10</w:t>
          </w:r>
          <w:r w:rsidRPr="00395756">
            <w:rPr>
              <w:rFonts w:cs="Arial"/>
              <w:color w:val="595959"/>
              <w:sz w:val="20"/>
              <w:szCs w:val="20"/>
              <w:lang w:eastAsia="zh-CN"/>
            </w:rPr>
            <w:fldChar w:fldCharType="end"/>
          </w:r>
        </w:p>
      </w:tc>
    </w:tr>
    <w:tr w:rsidR="00B7641C" w:rsidRPr="00C929F4" w:rsidTr="00CD3AB8">
      <w:trPr>
        <w:trHeight w:val="322"/>
      </w:trPr>
      <w:tc>
        <w:tcPr>
          <w:tcW w:w="792" w:type="dxa"/>
          <w:vMerge/>
          <w:vAlign w:val="center"/>
        </w:tcPr>
        <w:p w:rsidR="00B7641C" w:rsidRDefault="00B7641C" w:rsidP="003C4B01">
          <w:pPr>
            <w:pStyle w:val="a7"/>
            <w:rPr>
              <w:noProof/>
              <w:lang w:eastAsia="zh-CN"/>
            </w:rPr>
          </w:pPr>
        </w:p>
      </w:tc>
      <w:tc>
        <w:tcPr>
          <w:tcW w:w="5058" w:type="dxa"/>
          <w:vMerge/>
          <w:tcBorders>
            <w:right w:val="single" w:sz="8" w:space="0" w:color="7F7F7F"/>
          </w:tcBorders>
          <w:vAlign w:val="center"/>
        </w:tcPr>
        <w:p w:rsidR="00B7641C" w:rsidRPr="00B85F83" w:rsidRDefault="00B7641C" w:rsidP="003C4B01">
          <w:pPr>
            <w:pStyle w:val="a7"/>
            <w:spacing w:line="360" w:lineRule="auto"/>
            <w:rPr>
              <w:rFonts w:ascii="黑体" w:hAnsi="黑体"/>
              <w:color w:val="1F497D"/>
              <w:sz w:val="24"/>
              <w:szCs w:val="24"/>
              <w:lang w:eastAsia="zh-CN"/>
            </w:rPr>
          </w:pPr>
        </w:p>
      </w:tc>
      <w:tc>
        <w:tcPr>
          <w:tcW w:w="1872" w:type="dxa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395756" w:rsidRDefault="00B7641C" w:rsidP="007E5181">
          <w:pPr>
            <w:rPr>
              <w:rFonts w:ascii="黑体" w:hAnsi="黑体"/>
              <w:color w:val="595959"/>
              <w:sz w:val="20"/>
              <w:szCs w:val="20"/>
            </w:rPr>
          </w:pPr>
          <w:r w:rsidRPr="00395756">
            <w:rPr>
              <w:rFonts w:ascii="黑体" w:hAnsi="黑体" w:hint="eastAsia"/>
              <w:color w:val="595959"/>
              <w:sz w:val="20"/>
              <w:szCs w:val="20"/>
            </w:rPr>
            <w:t>密级：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begin"/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instrText xml:space="preserve"> </w:instrText>
          </w:r>
          <w:r w:rsidRPr="00395756">
            <w:rPr>
              <w:rFonts w:ascii="黑体" w:hAnsi="黑体" w:hint="eastAsia"/>
              <w:color w:val="595959"/>
              <w:sz w:val="20"/>
              <w:szCs w:val="20"/>
            </w:rPr>
            <w:instrText>REF AccessLevel \h</w:instrTex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instrText xml:space="preserve">  \* MERGEFORMAT </w:instrText>
          </w:r>
          <w:r w:rsidRPr="00395756">
            <w:rPr>
              <w:rFonts w:ascii="黑体" w:hAnsi="黑体"/>
              <w:color w:val="595959"/>
              <w:sz w:val="20"/>
              <w:szCs w:val="20"/>
            </w:rPr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separate"/>
          </w:r>
          <w:r w:rsidRPr="00E716C6">
            <w:rPr>
              <w:color w:val="595959"/>
              <w:sz w:val="20"/>
              <w:szCs w:val="20"/>
            </w:rPr>
            <w:t>部门公开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end"/>
          </w:r>
        </w:p>
      </w:tc>
      <w:tc>
        <w:tcPr>
          <w:tcW w:w="1998" w:type="dxa"/>
          <w:tcBorders>
            <w:top w:val="single" w:sz="8" w:space="0" w:color="7F7F7F"/>
            <w:left w:val="single" w:sz="8" w:space="0" w:color="7F7F7F"/>
            <w:bottom w:val="single" w:sz="8" w:space="0" w:color="7F7F7F"/>
            <w:right w:val="single" w:sz="8" w:space="0" w:color="7F7F7F"/>
          </w:tcBorders>
          <w:vAlign w:val="center"/>
        </w:tcPr>
        <w:p w:rsidR="00B7641C" w:rsidRPr="00395756" w:rsidRDefault="00B7641C" w:rsidP="0020077D">
          <w:pPr>
            <w:rPr>
              <w:rFonts w:ascii="黑体" w:hAnsi="黑体"/>
              <w:color w:val="595959"/>
              <w:sz w:val="20"/>
              <w:szCs w:val="20"/>
            </w:rPr>
          </w:pPr>
          <w:r w:rsidRPr="00395756">
            <w:rPr>
              <w:rFonts w:ascii="黑体" w:hAnsi="黑体" w:hint="eastAsia"/>
              <w:color w:val="595959"/>
              <w:sz w:val="20"/>
              <w:szCs w:val="20"/>
            </w:rPr>
            <w:t>范围：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begin"/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instrText xml:space="preserve"> REF AccessRange \h  \* MERGEFORMAT </w:instrText>
          </w:r>
          <w:r w:rsidRPr="00395756">
            <w:rPr>
              <w:rFonts w:ascii="黑体" w:hAnsi="黑体"/>
              <w:color w:val="595959"/>
              <w:sz w:val="20"/>
              <w:szCs w:val="20"/>
            </w:rPr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separate"/>
          </w:r>
          <w:r w:rsidRPr="00E716C6">
            <w:rPr>
              <w:rFonts w:ascii="黑体" w:hAnsi="黑体"/>
              <w:noProof/>
              <w:color w:val="595959"/>
              <w:sz w:val="20"/>
              <w:szCs w:val="20"/>
            </w:rPr>
            <w:t>研发部</w:t>
          </w:r>
          <w:r w:rsidRPr="00395756">
            <w:rPr>
              <w:rFonts w:ascii="黑体" w:hAnsi="黑体"/>
              <w:color w:val="595959"/>
              <w:sz w:val="20"/>
              <w:szCs w:val="20"/>
            </w:rPr>
            <w:fldChar w:fldCharType="end"/>
          </w:r>
        </w:p>
      </w:tc>
    </w:tr>
  </w:tbl>
  <w:p w:rsidR="00B7641C" w:rsidRDefault="00B7641C">
    <w:pPr>
      <w:pStyle w:val="a7"/>
      <w:rPr>
        <w:lang w:eastAsia="zh-CN"/>
      </w:rPr>
    </w:pPr>
  </w:p>
  <w:p w:rsidR="00B7641C" w:rsidRDefault="00B7641C">
    <w:pPr>
      <w:pStyle w:val="a7"/>
      <w:rPr>
        <w:lang w:eastAsia="zh-CN"/>
      </w:rPr>
    </w:pPr>
  </w:p>
  <w:p w:rsidR="00B7641C" w:rsidRDefault="00B7641C">
    <w:pPr>
      <w:pStyle w:val="a7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996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3517C87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6B03FC5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9732368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B2946C7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D1752C9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079218C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1B80591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F5A759B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FBC3028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20E06E91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21E74B39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5014104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606609C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6B936F6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73E42B0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4196A87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E6F0A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8CB081D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9C61D6A"/>
    <w:multiLevelType w:val="hybridMultilevel"/>
    <w:tmpl w:val="555C3284"/>
    <w:lvl w:ilvl="0" w:tplc="7428B6C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>
    <w:nsid w:val="3AE46DFF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BEC099C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416A4EFC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440A0737"/>
    <w:multiLevelType w:val="multilevel"/>
    <w:tmpl w:val="88BE5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4472196E"/>
    <w:multiLevelType w:val="multilevel"/>
    <w:tmpl w:val="181C3A3A"/>
    <w:lvl w:ilvl="0">
      <w:start w:val="1"/>
      <w:numFmt w:val="decimal"/>
      <w:lvlText w:val="%1.0"/>
      <w:lvlJc w:val="left"/>
      <w:pPr>
        <w:ind w:left="190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5">
    <w:nsid w:val="44DD2698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48617EE5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49296E60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5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9AA3D65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4C77444F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564C726D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5F8B282C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5F8C49E7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610D09FB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68315BE9"/>
    <w:multiLevelType w:val="hybridMultilevel"/>
    <w:tmpl w:val="F9827D2E"/>
    <w:lvl w:ilvl="0" w:tplc="7428B6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3459C6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F5969DF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725169DD"/>
    <w:multiLevelType w:val="hybridMultilevel"/>
    <w:tmpl w:val="25F807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67131A9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76D52424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5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80B1682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B3F78F1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7B5251DC"/>
    <w:multiLevelType w:val="multilevel"/>
    <w:tmpl w:val="181C3A3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>
    <w:nsid w:val="7D3D6C0D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5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">
    <w:nsid w:val="7E597C48"/>
    <w:multiLevelType w:val="multilevel"/>
    <w:tmpl w:val="4948DD7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34"/>
  </w:num>
  <w:num w:numId="3">
    <w:abstractNumId w:val="19"/>
  </w:num>
  <w:num w:numId="4">
    <w:abstractNumId w:val="23"/>
  </w:num>
  <w:num w:numId="5">
    <w:abstractNumId w:val="24"/>
  </w:num>
  <w:num w:numId="6">
    <w:abstractNumId w:val="14"/>
  </w:num>
  <w:num w:numId="7">
    <w:abstractNumId w:val="40"/>
  </w:num>
  <w:num w:numId="8">
    <w:abstractNumId w:val="17"/>
  </w:num>
  <w:num w:numId="9">
    <w:abstractNumId w:val="3"/>
  </w:num>
  <w:num w:numId="10">
    <w:abstractNumId w:val="12"/>
  </w:num>
  <w:num w:numId="11">
    <w:abstractNumId w:val="28"/>
  </w:num>
  <w:num w:numId="12">
    <w:abstractNumId w:val="8"/>
  </w:num>
  <w:num w:numId="13">
    <w:abstractNumId w:val="31"/>
  </w:num>
  <w:num w:numId="14">
    <w:abstractNumId w:val="33"/>
  </w:num>
  <w:num w:numId="15">
    <w:abstractNumId w:val="9"/>
  </w:num>
  <w:num w:numId="16">
    <w:abstractNumId w:val="26"/>
  </w:num>
  <w:num w:numId="17">
    <w:abstractNumId w:val="18"/>
  </w:num>
  <w:num w:numId="18">
    <w:abstractNumId w:val="7"/>
  </w:num>
  <w:num w:numId="19">
    <w:abstractNumId w:val="11"/>
  </w:num>
  <w:num w:numId="20">
    <w:abstractNumId w:val="10"/>
  </w:num>
  <w:num w:numId="21">
    <w:abstractNumId w:val="42"/>
  </w:num>
  <w:num w:numId="22">
    <w:abstractNumId w:val="38"/>
  </w:num>
  <w:num w:numId="23">
    <w:abstractNumId w:val="4"/>
  </w:num>
  <w:num w:numId="24">
    <w:abstractNumId w:val="5"/>
  </w:num>
  <w:num w:numId="25">
    <w:abstractNumId w:val="1"/>
  </w:num>
  <w:num w:numId="26">
    <w:abstractNumId w:val="2"/>
  </w:num>
  <w:num w:numId="27">
    <w:abstractNumId w:val="15"/>
  </w:num>
  <w:num w:numId="28">
    <w:abstractNumId w:val="44"/>
  </w:num>
  <w:num w:numId="29">
    <w:abstractNumId w:val="30"/>
  </w:num>
  <w:num w:numId="30">
    <w:abstractNumId w:val="0"/>
  </w:num>
  <w:num w:numId="31">
    <w:abstractNumId w:val="41"/>
  </w:num>
  <w:num w:numId="32">
    <w:abstractNumId w:val="37"/>
  </w:num>
  <w:num w:numId="33">
    <w:abstractNumId w:val="13"/>
  </w:num>
  <w:num w:numId="34">
    <w:abstractNumId w:val="35"/>
  </w:num>
  <w:num w:numId="35">
    <w:abstractNumId w:val="29"/>
  </w:num>
  <w:num w:numId="36">
    <w:abstractNumId w:val="32"/>
  </w:num>
  <w:num w:numId="37">
    <w:abstractNumId w:val="21"/>
  </w:num>
  <w:num w:numId="38">
    <w:abstractNumId w:val="43"/>
  </w:num>
  <w:num w:numId="39">
    <w:abstractNumId w:val="36"/>
  </w:num>
  <w:num w:numId="40">
    <w:abstractNumId w:val="20"/>
  </w:num>
  <w:num w:numId="41">
    <w:abstractNumId w:val="25"/>
  </w:num>
  <w:num w:numId="42">
    <w:abstractNumId w:val="6"/>
  </w:num>
  <w:num w:numId="43">
    <w:abstractNumId w:val="39"/>
  </w:num>
  <w:num w:numId="44">
    <w:abstractNumId w:val="22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B8"/>
    <w:rsid w:val="00004C51"/>
    <w:rsid w:val="00016887"/>
    <w:rsid w:val="000176D9"/>
    <w:rsid w:val="00023223"/>
    <w:rsid w:val="00024EFE"/>
    <w:rsid w:val="00031C3A"/>
    <w:rsid w:val="00035012"/>
    <w:rsid w:val="00040FBB"/>
    <w:rsid w:val="00055074"/>
    <w:rsid w:val="00065A24"/>
    <w:rsid w:val="00067FD2"/>
    <w:rsid w:val="00070227"/>
    <w:rsid w:val="000836F0"/>
    <w:rsid w:val="000937F8"/>
    <w:rsid w:val="000B6D60"/>
    <w:rsid w:val="000C3F4C"/>
    <w:rsid w:val="000D641A"/>
    <w:rsid w:val="000E1B3E"/>
    <w:rsid w:val="000E5D6E"/>
    <w:rsid w:val="00101730"/>
    <w:rsid w:val="001020A6"/>
    <w:rsid w:val="00103CAF"/>
    <w:rsid w:val="001105B1"/>
    <w:rsid w:val="00117476"/>
    <w:rsid w:val="00122373"/>
    <w:rsid w:val="00144245"/>
    <w:rsid w:val="0014557B"/>
    <w:rsid w:val="00146FCC"/>
    <w:rsid w:val="00147948"/>
    <w:rsid w:val="00147A69"/>
    <w:rsid w:val="001527A8"/>
    <w:rsid w:val="00152BD3"/>
    <w:rsid w:val="001576EB"/>
    <w:rsid w:val="00162E9C"/>
    <w:rsid w:val="00166DE1"/>
    <w:rsid w:val="00175F74"/>
    <w:rsid w:val="00183D81"/>
    <w:rsid w:val="00186A5B"/>
    <w:rsid w:val="001A35C0"/>
    <w:rsid w:val="001A5773"/>
    <w:rsid w:val="001A60B0"/>
    <w:rsid w:val="001B3624"/>
    <w:rsid w:val="001B7A98"/>
    <w:rsid w:val="001C7F82"/>
    <w:rsid w:val="001D64C6"/>
    <w:rsid w:val="001E24FC"/>
    <w:rsid w:val="001E38EA"/>
    <w:rsid w:val="001F14AD"/>
    <w:rsid w:val="001F19A7"/>
    <w:rsid w:val="0020077D"/>
    <w:rsid w:val="00201B36"/>
    <w:rsid w:val="00202FA4"/>
    <w:rsid w:val="002148B2"/>
    <w:rsid w:val="0021754B"/>
    <w:rsid w:val="002201C3"/>
    <w:rsid w:val="00220836"/>
    <w:rsid w:val="00222632"/>
    <w:rsid w:val="002259EF"/>
    <w:rsid w:val="0022620D"/>
    <w:rsid w:val="002317F3"/>
    <w:rsid w:val="0023783B"/>
    <w:rsid w:val="00237FC2"/>
    <w:rsid w:val="00240C5E"/>
    <w:rsid w:val="002462BB"/>
    <w:rsid w:val="00246BD9"/>
    <w:rsid w:val="002538AB"/>
    <w:rsid w:val="00263984"/>
    <w:rsid w:val="002655A4"/>
    <w:rsid w:val="00265F17"/>
    <w:rsid w:val="0029183F"/>
    <w:rsid w:val="002A03C3"/>
    <w:rsid w:val="002A56B1"/>
    <w:rsid w:val="002B32CD"/>
    <w:rsid w:val="002B7F7C"/>
    <w:rsid w:val="002D05FE"/>
    <w:rsid w:val="002D0877"/>
    <w:rsid w:val="002D6ACA"/>
    <w:rsid w:val="002F4578"/>
    <w:rsid w:val="002F4809"/>
    <w:rsid w:val="002F62DD"/>
    <w:rsid w:val="00316C4A"/>
    <w:rsid w:val="00316CE5"/>
    <w:rsid w:val="003332C7"/>
    <w:rsid w:val="00357293"/>
    <w:rsid w:val="00364FC5"/>
    <w:rsid w:val="00367BFD"/>
    <w:rsid w:val="00370ECB"/>
    <w:rsid w:val="00377A63"/>
    <w:rsid w:val="003806ED"/>
    <w:rsid w:val="00384760"/>
    <w:rsid w:val="003920EA"/>
    <w:rsid w:val="00395756"/>
    <w:rsid w:val="003A1BD0"/>
    <w:rsid w:val="003A4DF1"/>
    <w:rsid w:val="003A6026"/>
    <w:rsid w:val="003A75FE"/>
    <w:rsid w:val="003B4248"/>
    <w:rsid w:val="003B61B4"/>
    <w:rsid w:val="003B750B"/>
    <w:rsid w:val="003C4B01"/>
    <w:rsid w:val="003E6E2C"/>
    <w:rsid w:val="003E7712"/>
    <w:rsid w:val="003F0FE1"/>
    <w:rsid w:val="003F6E53"/>
    <w:rsid w:val="00405457"/>
    <w:rsid w:val="00412381"/>
    <w:rsid w:val="004228DE"/>
    <w:rsid w:val="00430992"/>
    <w:rsid w:val="0043549E"/>
    <w:rsid w:val="00437C48"/>
    <w:rsid w:val="00442E4E"/>
    <w:rsid w:val="00457926"/>
    <w:rsid w:val="00460513"/>
    <w:rsid w:val="004637DD"/>
    <w:rsid w:val="00474613"/>
    <w:rsid w:val="00475EE2"/>
    <w:rsid w:val="00494482"/>
    <w:rsid w:val="004974CD"/>
    <w:rsid w:val="004A7AD8"/>
    <w:rsid w:val="004B54DA"/>
    <w:rsid w:val="004B7A7F"/>
    <w:rsid w:val="004C6D5E"/>
    <w:rsid w:val="004D2400"/>
    <w:rsid w:val="004E0528"/>
    <w:rsid w:val="004F2163"/>
    <w:rsid w:val="004F31F2"/>
    <w:rsid w:val="004F5C0A"/>
    <w:rsid w:val="005025A8"/>
    <w:rsid w:val="00507110"/>
    <w:rsid w:val="005077E4"/>
    <w:rsid w:val="005113A3"/>
    <w:rsid w:val="00513F83"/>
    <w:rsid w:val="0052242C"/>
    <w:rsid w:val="00522942"/>
    <w:rsid w:val="00524BA3"/>
    <w:rsid w:val="00525434"/>
    <w:rsid w:val="00530EA6"/>
    <w:rsid w:val="0053636F"/>
    <w:rsid w:val="00544441"/>
    <w:rsid w:val="00547074"/>
    <w:rsid w:val="005517A0"/>
    <w:rsid w:val="00575785"/>
    <w:rsid w:val="00575959"/>
    <w:rsid w:val="00575E35"/>
    <w:rsid w:val="00580C6B"/>
    <w:rsid w:val="00580CF5"/>
    <w:rsid w:val="00581C17"/>
    <w:rsid w:val="00582DEC"/>
    <w:rsid w:val="00584249"/>
    <w:rsid w:val="00590B4E"/>
    <w:rsid w:val="005943DF"/>
    <w:rsid w:val="00595DC2"/>
    <w:rsid w:val="005A27E3"/>
    <w:rsid w:val="005A7AC8"/>
    <w:rsid w:val="005B01F9"/>
    <w:rsid w:val="005B4CEE"/>
    <w:rsid w:val="005C35ED"/>
    <w:rsid w:val="005C502E"/>
    <w:rsid w:val="005D1404"/>
    <w:rsid w:val="005D7379"/>
    <w:rsid w:val="005E259F"/>
    <w:rsid w:val="005E43E6"/>
    <w:rsid w:val="005F3DC8"/>
    <w:rsid w:val="0060282F"/>
    <w:rsid w:val="00604C06"/>
    <w:rsid w:val="00613474"/>
    <w:rsid w:val="006158FB"/>
    <w:rsid w:val="006221BC"/>
    <w:rsid w:val="0063341A"/>
    <w:rsid w:val="00633B02"/>
    <w:rsid w:val="006346D2"/>
    <w:rsid w:val="006363C8"/>
    <w:rsid w:val="0064104E"/>
    <w:rsid w:val="00647C9A"/>
    <w:rsid w:val="006523FD"/>
    <w:rsid w:val="00653DD4"/>
    <w:rsid w:val="0066277F"/>
    <w:rsid w:val="00680B65"/>
    <w:rsid w:val="00682836"/>
    <w:rsid w:val="00685FFE"/>
    <w:rsid w:val="006876A8"/>
    <w:rsid w:val="00693053"/>
    <w:rsid w:val="0069486B"/>
    <w:rsid w:val="006A5500"/>
    <w:rsid w:val="006A5640"/>
    <w:rsid w:val="006B0C37"/>
    <w:rsid w:val="006B2B46"/>
    <w:rsid w:val="006B7E6A"/>
    <w:rsid w:val="006C1EDC"/>
    <w:rsid w:val="006C2334"/>
    <w:rsid w:val="006E42A1"/>
    <w:rsid w:val="006F057C"/>
    <w:rsid w:val="007012CB"/>
    <w:rsid w:val="00705299"/>
    <w:rsid w:val="007113B3"/>
    <w:rsid w:val="0071574C"/>
    <w:rsid w:val="007159BF"/>
    <w:rsid w:val="00716363"/>
    <w:rsid w:val="007165F8"/>
    <w:rsid w:val="0073498E"/>
    <w:rsid w:val="00750360"/>
    <w:rsid w:val="007527A5"/>
    <w:rsid w:val="00756217"/>
    <w:rsid w:val="00760BD0"/>
    <w:rsid w:val="00780457"/>
    <w:rsid w:val="00780587"/>
    <w:rsid w:val="00783F1C"/>
    <w:rsid w:val="007843A3"/>
    <w:rsid w:val="007942EF"/>
    <w:rsid w:val="007959FE"/>
    <w:rsid w:val="00795F4E"/>
    <w:rsid w:val="007A0294"/>
    <w:rsid w:val="007A57AE"/>
    <w:rsid w:val="007C27FE"/>
    <w:rsid w:val="007D2445"/>
    <w:rsid w:val="007E5181"/>
    <w:rsid w:val="007F2EF6"/>
    <w:rsid w:val="007F5BFA"/>
    <w:rsid w:val="007F618E"/>
    <w:rsid w:val="00807B00"/>
    <w:rsid w:val="00810217"/>
    <w:rsid w:val="0081590B"/>
    <w:rsid w:val="0081611C"/>
    <w:rsid w:val="00816685"/>
    <w:rsid w:val="008202E0"/>
    <w:rsid w:val="00825EB0"/>
    <w:rsid w:val="008416DE"/>
    <w:rsid w:val="008456AB"/>
    <w:rsid w:val="00851472"/>
    <w:rsid w:val="00853377"/>
    <w:rsid w:val="00867FF1"/>
    <w:rsid w:val="00875F23"/>
    <w:rsid w:val="0087794E"/>
    <w:rsid w:val="00877D3E"/>
    <w:rsid w:val="00881B37"/>
    <w:rsid w:val="00882E13"/>
    <w:rsid w:val="0088352E"/>
    <w:rsid w:val="00895DD6"/>
    <w:rsid w:val="008A2BFB"/>
    <w:rsid w:val="008A46FD"/>
    <w:rsid w:val="008A7E90"/>
    <w:rsid w:val="008B2681"/>
    <w:rsid w:val="008C32CA"/>
    <w:rsid w:val="008D4BD3"/>
    <w:rsid w:val="008D65F1"/>
    <w:rsid w:val="008E79D1"/>
    <w:rsid w:val="008F25FB"/>
    <w:rsid w:val="009033DD"/>
    <w:rsid w:val="00904CFE"/>
    <w:rsid w:val="00905C2F"/>
    <w:rsid w:val="00913452"/>
    <w:rsid w:val="00917536"/>
    <w:rsid w:val="00964A4E"/>
    <w:rsid w:val="00970158"/>
    <w:rsid w:val="009829FA"/>
    <w:rsid w:val="00985CE4"/>
    <w:rsid w:val="00990DF8"/>
    <w:rsid w:val="009A203E"/>
    <w:rsid w:val="009B65AE"/>
    <w:rsid w:val="009C0E64"/>
    <w:rsid w:val="009C3F12"/>
    <w:rsid w:val="009C62C5"/>
    <w:rsid w:val="009D13F1"/>
    <w:rsid w:val="009D5FF0"/>
    <w:rsid w:val="009D7A93"/>
    <w:rsid w:val="009F0F73"/>
    <w:rsid w:val="00A01E97"/>
    <w:rsid w:val="00A0787F"/>
    <w:rsid w:val="00A10475"/>
    <w:rsid w:val="00A209F9"/>
    <w:rsid w:val="00A20BCF"/>
    <w:rsid w:val="00A264EF"/>
    <w:rsid w:val="00A305F8"/>
    <w:rsid w:val="00A36151"/>
    <w:rsid w:val="00A36D94"/>
    <w:rsid w:val="00A42DB0"/>
    <w:rsid w:val="00A4677A"/>
    <w:rsid w:val="00A5127F"/>
    <w:rsid w:val="00A53AEB"/>
    <w:rsid w:val="00A57603"/>
    <w:rsid w:val="00A61A67"/>
    <w:rsid w:val="00A6313C"/>
    <w:rsid w:val="00A700AD"/>
    <w:rsid w:val="00A92E3F"/>
    <w:rsid w:val="00A93BAF"/>
    <w:rsid w:val="00A958B3"/>
    <w:rsid w:val="00A96DA7"/>
    <w:rsid w:val="00AA19CC"/>
    <w:rsid w:val="00AA37D7"/>
    <w:rsid w:val="00AA484B"/>
    <w:rsid w:val="00AB41D4"/>
    <w:rsid w:val="00AB7EBF"/>
    <w:rsid w:val="00AC31EF"/>
    <w:rsid w:val="00AC34C5"/>
    <w:rsid w:val="00AC511A"/>
    <w:rsid w:val="00AD5F40"/>
    <w:rsid w:val="00AD7E76"/>
    <w:rsid w:val="00AE3BD5"/>
    <w:rsid w:val="00AE3F71"/>
    <w:rsid w:val="00AF089E"/>
    <w:rsid w:val="00B00DF6"/>
    <w:rsid w:val="00B10311"/>
    <w:rsid w:val="00B16BBD"/>
    <w:rsid w:val="00B2063C"/>
    <w:rsid w:val="00B213CF"/>
    <w:rsid w:val="00B25286"/>
    <w:rsid w:val="00B4637D"/>
    <w:rsid w:val="00B57CBD"/>
    <w:rsid w:val="00B65494"/>
    <w:rsid w:val="00B747DF"/>
    <w:rsid w:val="00B7641C"/>
    <w:rsid w:val="00B85F83"/>
    <w:rsid w:val="00B953C0"/>
    <w:rsid w:val="00B95C4F"/>
    <w:rsid w:val="00B9690A"/>
    <w:rsid w:val="00BA2202"/>
    <w:rsid w:val="00BA3505"/>
    <w:rsid w:val="00BB43CD"/>
    <w:rsid w:val="00BB54A4"/>
    <w:rsid w:val="00BC3D93"/>
    <w:rsid w:val="00BC7B9D"/>
    <w:rsid w:val="00BE0E5A"/>
    <w:rsid w:val="00BE1559"/>
    <w:rsid w:val="00BE301E"/>
    <w:rsid w:val="00BF69A8"/>
    <w:rsid w:val="00C05958"/>
    <w:rsid w:val="00C10734"/>
    <w:rsid w:val="00C1094B"/>
    <w:rsid w:val="00C15922"/>
    <w:rsid w:val="00C21589"/>
    <w:rsid w:val="00C25B7D"/>
    <w:rsid w:val="00C46E70"/>
    <w:rsid w:val="00C57B8C"/>
    <w:rsid w:val="00C57EF8"/>
    <w:rsid w:val="00C6380B"/>
    <w:rsid w:val="00C669B8"/>
    <w:rsid w:val="00C71DD0"/>
    <w:rsid w:val="00C72ED1"/>
    <w:rsid w:val="00C72F6D"/>
    <w:rsid w:val="00C75FD3"/>
    <w:rsid w:val="00C7718D"/>
    <w:rsid w:val="00C8066E"/>
    <w:rsid w:val="00C81577"/>
    <w:rsid w:val="00C854ED"/>
    <w:rsid w:val="00C8727C"/>
    <w:rsid w:val="00C90B4C"/>
    <w:rsid w:val="00C91A9F"/>
    <w:rsid w:val="00C929F4"/>
    <w:rsid w:val="00C9442D"/>
    <w:rsid w:val="00CA2A48"/>
    <w:rsid w:val="00CB5CE3"/>
    <w:rsid w:val="00CC62A5"/>
    <w:rsid w:val="00CC7712"/>
    <w:rsid w:val="00CD2B1E"/>
    <w:rsid w:val="00CD2C97"/>
    <w:rsid w:val="00CD3AB8"/>
    <w:rsid w:val="00CE4F05"/>
    <w:rsid w:val="00D147D9"/>
    <w:rsid w:val="00D2292A"/>
    <w:rsid w:val="00D248C5"/>
    <w:rsid w:val="00D37DE3"/>
    <w:rsid w:val="00D40DE1"/>
    <w:rsid w:val="00D50453"/>
    <w:rsid w:val="00D52D8D"/>
    <w:rsid w:val="00D53DD3"/>
    <w:rsid w:val="00D61353"/>
    <w:rsid w:val="00D61455"/>
    <w:rsid w:val="00D71FAC"/>
    <w:rsid w:val="00D77212"/>
    <w:rsid w:val="00D7772C"/>
    <w:rsid w:val="00D7777E"/>
    <w:rsid w:val="00D83868"/>
    <w:rsid w:val="00D97192"/>
    <w:rsid w:val="00DA786C"/>
    <w:rsid w:val="00DB225D"/>
    <w:rsid w:val="00DB79C1"/>
    <w:rsid w:val="00DD4075"/>
    <w:rsid w:val="00DD5862"/>
    <w:rsid w:val="00DD5B8D"/>
    <w:rsid w:val="00DE5AE6"/>
    <w:rsid w:val="00DF445B"/>
    <w:rsid w:val="00E01ECD"/>
    <w:rsid w:val="00E03C74"/>
    <w:rsid w:val="00E1611A"/>
    <w:rsid w:val="00E20716"/>
    <w:rsid w:val="00E2698F"/>
    <w:rsid w:val="00E44F19"/>
    <w:rsid w:val="00E709B2"/>
    <w:rsid w:val="00E716C6"/>
    <w:rsid w:val="00E71BE3"/>
    <w:rsid w:val="00E861ED"/>
    <w:rsid w:val="00E87447"/>
    <w:rsid w:val="00E92B56"/>
    <w:rsid w:val="00E96C2C"/>
    <w:rsid w:val="00E96CBA"/>
    <w:rsid w:val="00EB4F53"/>
    <w:rsid w:val="00EB59BA"/>
    <w:rsid w:val="00EB5FE7"/>
    <w:rsid w:val="00EC3E32"/>
    <w:rsid w:val="00ED6D48"/>
    <w:rsid w:val="00ED7C15"/>
    <w:rsid w:val="00EE127F"/>
    <w:rsid w:val="00EE4E6D"/>
    <w:rsid w:val="00EE614D"/>
    <w:rsid w:val="00EF10CF"/>
    <w:rsid w:val="00EF15EA"/>
    <w:rsid w:val="00EF2027"/>
    <w:rsid w:val="00F01CD1"/>
    <w:rsid w:val="00F04D90"/>
    <w:rsid w:val="00F05979"/>
    <w:rsid w:val="00F1144B"/>
    <w:rsid w:val="00F13F3B"/>
    <w:rsid w:val="00F223F3"/>
    <w:rsid w:val="00F30EF3"/>
    <w:rsid w:val="00F40139"/>
    <w:rsid w:val="00F50710"/>
    <w:rsid w:val="00F539D3"/>
    <w:rsid w:val="00F60269"/>
    <w:rsid w:val="00F6139F"/>
    <w:rsid w:val="00F75C6D"/>
    <w:rsid w:val="00F81073"/>
    <w:rsid w:val="00F82F95"/>
    <w:rsid w:val="00FA4364"/>
    <w:rsid w:val="00FB4664"/>
    <w:rsid w:val="00FB7C23"/>
    <w:rsid w:val="00FC1CCD"/>
    <w:rsid w:val="00FC49A6"/>
    <w:rsid w:val="00FC718B"/>
    <w:rsid w:val="00FD51BD"/>
    <w:rsid w:val="00FD7320"/>
    <w:rsid w:val="00FE0DFF"/>
    <w:rsid w:val="00FE2A96"/>
    <w:rsid w:val="00FE4AA6"/>
    <w:rsid w:val="00FE7FE5"/>
    <w:rsid w:val="00FF1020"/>
    <w:rsid w:val="00FF58A3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6B1"/>
    <w:pPr>
      <w:spacing w:after="200" w:line="276" w:lineRule="auto"/>
    </w:pPr>
    <w:rPr>
      <w:rFonts w:ascii="Arial" w:eastAsia="黑体" w:hAnsi="Arial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D64C6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4C6"/>
    <w:pPr>
      <w:keepNext/>
      <w:keepLines/>
      <w:spacing w:before="200" w:after="0"/>
      <w:outlineLvl w:val="1"/>
    </w:pPr>
    <w:rPr>
      <w:b/>
      <w:bCs/>
      <w:color w:val="1F497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C2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50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1D64C6"/>
    <w:rPr>
      <w:rFonts w:ascii="Arial" w:eastAsia="黑体" w:hAnsi="Arial"/>
      <w:b/>
      <w:bCs/>
      <w:color w:val="365F91"/>
      <w:sz w:val="28"/>
      <w:szCs w:val="28"/>
      <w:lang w:eastAsia="en-US"/>
    </w:rPr>
  </w:style>
  <w:style w:type="character" w:styleId="a3">
    <w:name w:val="Placeholder Text"/>
    <w:uiPriority w:val="99"/>
    <w:semiHidden/>
    <w:rsid w:val="00A209F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20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4"/>
    <w:uiPriority w:val="99"/>
    <w:semiHidden/>
    <w:rsid w:val="00A209F9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7E5181"/>
    <w:pPr>
      <w:spacing w:after="0" w:line="240" w:lineRule="auto"/>
      <w:contextualSpacing/>
    </w:pPr>
    <w:rPr>
      <w:b/>
      <w:spacing w:val="5"/>
      <w:kern w:val="28"/>
      <w:sz w:val="52"/>
      <w:szCs w:val="52"/>
    </w:rPr>
  </w:style>
  <w:style w:type="character" w:customStyle="1" w:styleId="Char0">
    <w:name w:val="标题 Char"/>
    <w:link w:val="a5"/>
    <w:uiPriority w:val="10"/>
    <w:rsid w:val="007E5181"/>
    <w:rPr>
      <w:rFonts w:ascii="Arial" w:eastAsia="黑体" w:hAnsi="Arial"/>
      <w:b/>
      <w:spacing w:val="5"/>
      <w:kern w:val="28"/>
      <w:sz w:val="52"/>
      <w:szCs w:val="52"/>
      <w:lang w:eastAsia="en-US"/>
    </w:rPr>
  </w:style>
  <w:style w:type="table" w:styleId="a6">
    <w:name w:val="Table Grid"/>
    <w:basedOn w:val="a1"/>
    <w:uiPriority w:val="59"/>
    <w:rsid w:val="00A2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uiPriority w:val="9"/>
    <w:rsid w:val="001D64C6"/>
    <w:rPr>
      <w:rFonts w:ascii="Arial" w:eastAsia="黑体" w:hAnsi="Arial"/>
      <w:b/>
      <w:bCs/>
      <w:color w:val="1F497D"/>
      <w:sz w:val="26"/>
      <w:szCs w:val="26"/>
      <w:lang w:eastAsia="en-US"/>
    </w:rPr>
  </w:style>
  <w:style w:type="paragraph" w:styleId="a7">
    <w:name w:val="header"/>
    <w:basedOn w:val="a"/>
    <w:link w:val="Char1"/>
    <w:uiPriority w:val="99"/>
    <w:unhideWhenUsed/>
    <w:rsid w:val="00B9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7"/>
    <w:uiPriority w:val="99"/>
    <w:rsid w:val="00B953C0"/>
  </w:style>
  <w:style w:type="paragraph" w:styleId="a8">
    <w:name w:val="footer"/>
    <w:basedOn w:val="a"/>
    <w:link w:val="Char2"/>
    <w:uiPriority w:val="99"/>
    <w:unhideWhenUsed/>
    <w:rsid w:val="00B9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8"/>
    <w:uiPriority w:val="99"/>
    <w:rsid w:val="00B953C0"/>
  </w:style>
  <w:style w:type="paragraph" w:styleId="a9">
    <w:name w:val="No Spacing"/>
    <w:link w:val="Char3"/>
    <w:uiPriority w:val="1"/>
    <w:qFormat/>
    <w:rsid w:val="001D64C6"/>
    <w:rPr>
      <w:rFonts w:ascii="Arial" w:eastAsia="黑体" w:hAnsi="Arial" w:cs="Arial"/>
      <w:sz w:val="22"/>
      <w:szCs w:val="22"/>
      <w:lang w:eastAsia="ja-JP"/>
    </w:rPr>
  </w:style>
  <w:style w:type="character" w:customStyle="1" w:styleId="Char3">
    <w:name w:val="无间隔 Char"/>
    <w:link w:val="a9"/>
    <w:uiPriority w:val="1"/>
    <w:rsid w:val="001D64C6"/>
    <w:rPr>
      <w:rFonts w:ascii="Arial" w:eastAsia="黑体" w:hAnsi="Arial" w:cs="Arial"/>
      <w:sz w:val="22"/>
      <w:szCs w:val="22"/>
      <w:lang w:eastAsia="ja-JP"/>
    </w:rPr>
  </w:style>
  <w:style w:type="table" w:styleId="10">
    <w:name w:val="Table Columns 1"/>
    <w:basedOn w:val="a1"/>
    <w:rsid w:val="00750360"/>
    <w:pPr>
      <w:widowControl w:val="0"/>
      <w:spacing w:line="360" w:lineRule="auto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3Char">
    <w:name w:val="标题 3 Char"/>
    <w:link w:val="3"/>
    <w:uiPriority w:val="9"/>
    <w:rsid w:val="00905C2F"/>
    <w:rPr>
      <w:rFonts w:ascii="Cambria" w:eastAsia="黑体" w:hAnsi="Cambria"/>
      <w:b/>
      <w:bCs/>
      <w:sz w:val="26"/>
      <w:szCs w:val="26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BB43CD"/>
    <w:pPr>
      <w:outlineLvl w:val="9"/>
    </w:pPr>
    <w:rPr>
      <w:rFonts w:ascii="Cambria" w:eastAsia="MS Gothic" w:hAnsi="Cambria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513F83"/>
  </w:style>
  <w:style w:type="paragraph" w:styleId="20">
    <w:name w:val="toc 2"/>
    <w:basedOn w:val="a"/>
    <w:next w:val="a"/>
    <w:autoRedefine/>
    <w:uiPriority w:val="39"/>
    <w:unhideWhenUsed/>
    <w:rsid w:val="00513F83"/>
    <w:pPr>
      <w:ind w:left="220"/>
    </w:pPr>
  </w:style>
  <w:style w:type="character" w:styleId="aa">
    <w:name w:val="Hyperlink"/>
    <w:uiPriority w:val="99"/>
    <w:unhideWhenUsed/>
    <w:rsid w:val="00513F83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B225D"/>
    <w:pPr>
      <w:ind w:left="440"/>
    </w:pPr>
  </w:style>
  <w:style w:type="paragraph" w:styleId="ab">
    <w:name w:val="List Paragraph"/>
    <w:basedOn w:val="a"/>
    <w:uiPriority w:val="34"/>
    <w:qFormat/>
    <w:rsid w:val="00783F1C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/>
      <w:noProof/>
      <w:kern w:val="2"/>
      <w:sz w:val="21"/>
      <w:lang w:eastAsia="zh-CN"/>
    </w:rPr>
  </w:style>
  <w:style w:type="character" w:customStyle="1" w:styleId="4Char">
    <w:name w:val="标题 4 Char"/>
    <w:basedOn w:val="a0"/>
    <w:link w:val="4"/>
    <w:uiPriority w:val="9"/>
    <w:semiHidden/>
    <w:rsid w:val="005C502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ac">
    <w:name w:val="Emphasis"/>
    <w:basedOn w:val="a0"/>
    <w:uiPriority w:val="20"/>
    <w:qFormat/>
    <w:rsid w:val="005C50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6B1"/>
    <w:pPr>
      <w:spacing w:after="200" w:line="276" w:lineRule="auto"/>
    </w:pPr>
    <w:rPr>
      <w:rFonts w:ascii="Arial" w:eastAsia="黑体" w:hAnsi="Arial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D64C6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4C6"/>
    <w:pPr>
      <w:keepNext/>
      <w:keepLines/>
      <w:spacing w:before="200" w:after="0"/>
      <w:outlineLvl w:val="1"/>
    </w:pPr>
    <w:rPr>
      <w:b/>
      <w:bCs/>
      <w:color w:val="1F497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C2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50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1D64C6"/>
    <w:rPr>
      <w:rFonts w:ascii="Arial" w:eastAsia="黑体" w:hAnsi="Arial"/>
      <w:b/>
      <w:bCs/>
      <w:color w:val="365F91"/>
      <w:sz w:val="28"/>
      <w:szCs w:val="28"/>
      <w:lang w:eastAsia="en-US"/>
    </w:rPr>
  </w:style>
  <w:style w:type="character" w:styleId="a3">
    <w:name w:val="Placeholder Text"/>
    <w:uiPriority w:val="99"/>
    <w:semiHidden/>
    <w:rsid w:val="00A209F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20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4"/>
    <w:uiPriority w:val="99"/>
    <w:semiHidden/>
    <w:rsid w:val="00A209F9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7E5181"/>
    <w:pPr>
      <w:spacing w:after="0" w:line="240" w:lineRule="auto"/>
      <w:contextualSpacing/>
    </w:pPr>
    <w:rPr>
      <w:b/>
      <w:spacing w:val="5"/>
      <w:kern w:val="28"/>
      <w:sz w:val="52"/>
      <w:szCs w:val="52"/>
    </w:rPr>
  </w:style>
  <w:style w:type="character" w:customStyle="1" w:styleId="Char0">
    <w:name w:val="标题 Char"/>
    <w:link w:val="a5"/>
    <w:uiPriority w:val="10"/>
    <w:rsid w:val="007E5181"/>
    <w:rPr>
      <w:rFonts w:ascii="Arial" w:eastAsia="黑体" w:hAnsi="Arial"/>
      <w:b/>
      <w:spacing w:val="5"/>
      <w:kern w:val="28"/>
      <w:sz w:val="52"/>
      <w:szCs w:val="52"/>
      <w:lang w:eastAsia="en-US"/>
    </w:rPr>
  </w:style>
  <w:style w:type="table" w:styleId="a6">
    <w:name w:val="Table Grid"/>
    <w:basedOn w:val="a1"/>
    <w:uiPriority w:val="59"/>
    <w:rsid w:val="00A2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uiPriority w:val="9"/>
    <w:rsid w:val="001D64C6"/>
    <w:rPr>
      <w:rFonts w:ascii="Arial" w:eastAsia="黑体" w:hAnsi="Arial"/>
      <w:b/>
      <w:bCs/>
      <w:color w:val="1F497D"/>
      <w:sz w:val="26"/>
      <w:szCs w:val="26"/>
      <w:lang w:eastAsia="en-US"/>
    </w:rPr>
  </w:style>
  <w:style w:type="paragraph" w:styleId="a7">
    <w:name w:val="header"/>
    <w:basedOn w:val="a"/>
    <w:link w:val="Char1"/>
    <w:uiPriority w:val="99"/>
    <w:unhideWhenUsed/>
    <w:rsid w:val="00B9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7"/>
    <w:uiPriority w:val="99"/>
    <w:rsid w:val="00B953C0"/>
  </w:style>
  <w:style w:type="paragraph" w:styleId="a8">
    <w:name w:val="footer"/>
    <w:basedOn w:val="a"/>
    <w:link w:val="Char2"/>
    <w:uiPriority w:val="99"/>
    <w:unhideWhenUsed/>
    <w:rsid w:val="00B9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8"/>
    <w:uiPriority w:val="99"/>
    <w:rsid w:val="00B953C0"/>
  </w:style>
  <w:style w:type="paragraph" w:styleId="a9">
    <w:name w:val="No Spacing"/>
    <w:link w:val="Char3"/>
    <w:uiPriority w:val="1"/>
    <w:qFormat/>
    <w:rsid w:val="001D64C6"/>
    <w:rPr>
      <w:rFonts w:ascii="Arial" w:eastAsia="黑体" w:hAnsi="Arial" w:cs="Arial"/>
      <w:sz w:val="22"/>
      <w:szCs w:val="22"/>
      <w:lang w:eastAsia="ja-JP"/>
    </w:rPr>
  </w:style>
  <w:style w:type="character" w:customStyle="1" w:styleId="Char3">
    <w:name w:val="无间隔 Char"/>
    <w:link w:val="a9"/>
    <w:uiPriority w:val="1"/>
    <w:rsid w:val="001D64C6"/>
    <w:rPr>
      <w:rFonts w:ascii="Arial" w:eastAsia="黑体" w:hAnsi="Arial" w:cs="Arial"/>
      <w:sz w:val="22"/>
      <w:szCs w:val="22"/>
      <w:lang w:eastAsia="ja-JP"/>
    </w:rPr>
  </w:style>
  <w:style w:type="table" w:styleId="10">
    <w:name w:val="Table Columns 1"/>
    <w:basedOn w:val="a1"/>
    <w:rsid w:val="00750360"/>
    <w:pPr>
      <w:widowControl w:val="0"/>
      <w:spacing w:line="360" w:lineRule="auto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3Char">
    <w:name w:val="标题 3 Char"/>
    <w:link w:val="3"/>
    <w:uiPriority w:val="9"/>
    <w:rsid w:val="00905C2F"/>
    <w:rPr>
      <w:rFonts w:ascii="Cambria" w:eastAsia="黑体" w:hAnsi="Cambria"/>
      <w:b/>
      <w:bCs/>
      <w:sz w:val="26"/>
      <w:szCs w:val="26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BB43CD"/>
    <w:pPr>
      <w:outlineLvl w:val="9"/>
    </w:pPr>
    <w:rPr>
      <w:rFonts w:ascii="Cambria" w:eastAsia="MS Gothic" w:hAnsi="Cambria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513F83"/>
  </w:style>
  <w:style w:type="paragraph" w:styleId="20">
    <w:name w:val="toc 2"/>
    <w:basedOn w:val="a"/>
    <w:next w:val="a"/>
    <w:autoRedefine/>
    <w:uiPriority w:val="39"/>
    <w:unhideWhenUsed/>
    <w:rsid w:val="00513F83"/>
    <w:pPr>
      <w:ind w:left="220"/>
    </w:pPr>
  </w:style>
  <w:style w:type="character" w:styleId="aa">
    <w:name w:val="Hyperlink"/>
    <w:uiPriority w:val="99"/>
    <w:unhideWhenUsed/>
    <w:rsid w:val="00513F83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B225D"/>
    <w:pPr>
      <w:ind w:left="440"/>
    </w:pPr>
  </w:style>
  <w:style w:type="paragraph" w:styleId="ab">
    <w:name w:val="List Paragraph"/>
    <w:basedOn w:val="a"/>
    <w:uiPriority w:val="34"/>
    <w:qFormat/>
    <w:rsid w:val="00783F1C"/>
    <w:pPr>
      <w:widowControl w:val="0"/>
      <w:spacing w:after="0" w:line="240" w:lineRule="auto"/>
      <w:ind w:firstLineChars="200" w:firstLine="420"/>
      <w:jc w:val="both"/>
    </w:pPr>
    <w:rPr>
      <w:rFonts w:ascii="Calibri" w:eastAsia="宋体" w:hAnsi="Calibri"/>
      <w:noProof/>
      <w:kern w:val="2"/>
      <w:sz w:val="21"/>
      <w:lang w:eastAsia="zh-CN"/>
    </w:rPr>
  </w:style>
  <w:style w:type="character" w:customStyle="1" w:styleId="4Char">
    <w:name w:val="标题 4 Char"/>
    <w:basedOn w:val="a0"/>
    <w:link w:val="4"/>
    <w:uiPriority w:val="9"/>
    <w:semiHidden/>
    <w:rsid w:val="005C502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ac">
    <w:name w:val="Emphasis"/>
    <w:basedOn w:val="a0"/>
    <w:uiPriority w:val="20"/>
    <w:qFormat/>
    <w:rsid w:val="005C50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admin\Desktop\&#24120;&#35268;&#25991;&#26723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A9FEA1-3510-45CF-B150-1B45B7C9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常规文档模板.dot</Template>
  <TotalTime>18942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</Company>
  <LinksUpToDate>false</LinksUpToDate>
  <CharactersWithSpaces>2051</CharactersWithSpaces>
  <SharedDoc>false</SharedDoc>
  <HLinks>
    <vt:vector size="24" baseType="variant"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_Toc461181248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_Toc461181247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_Toc461181246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_Toc461181245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324</cp:revision>
  <cp:lastPrinted>2016-09-09T03:26:00Z</cp:lastPrinted>
  <dcterms:created xsi:type="dcterms:W3CDTF">2016-10-10T02:03:00Z</dcterms:created>
  <dcterms:modified xsi:type="dcterms:W3CDTF">2018-09-18T03:49:00Z</dcterms:modified>
</cp:coreProperties>
</file>